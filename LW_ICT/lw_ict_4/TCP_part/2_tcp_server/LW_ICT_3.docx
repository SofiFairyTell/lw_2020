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5ABFD" w14:textId="77777777" w:rsidR="00B13897" w:rsidRPr="0091073C" w:rsidRDefault="00B13897" w:rsidP="00184677">
      <w:pPr>
        <w:pStyle w:val="a"/>
        <w:rPr>
          <w:lang w:val="en-US"/>
        </w:rPr>
      </w:pPr>
      <w:bookmarkStart w:id="0" w:name="_Hlk524861122"/>
      <w:bookmarkEnd w:id="0"/>
    </w:p>
    <w:p w14:paraId="3933F781" w14:textId="6F0D46F0" w:rsidR="00CE359A" w:rsidRPr="00C36D33" w:rsidRDefault="00EF1FB4" w:rsidP="00D76E3F">
      <w:pPr>
        <w:pStyle w:val="a0"/>
        <w:numPr>
          <w:ilvl w:val="1"/>
          <w:numId w:val="5"/>
        </w:numPr>
      </w:pPr>
      <w:r w:rsidRPr="00C36D33">
        <w:t>студента</w:t>
      </w:r>
      <w:r w:rsidR="00CE359A" w:rsidRPr="00C36D33">
        <w:t xml:space="preserve"> группы ИТ – </w:t>
      </w:r>
      <w:r w:rsidR="000D2C26" w:rsidRPr="000D2C26">
        <w:t>3</w:t>
      </w:r>
      <w:r w:rsidR="00CE359A" w:rsidRPr="00C36D33">
        <w:t>2</w:t>
      </w:r>
      <w:r w:rsidR="0019290F">
        <w:br/>
      </w:r>
      <w:r w:rsidR="00CE359A" w:rsidRPr="00C36D33">
        <w:t>Курбатовой Софьи Андреевны</w:t>
      </w:r>
    </w:p>
    <w:tbl>
      <w:tblPr>
        <w:tblStyle w:val="a9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2864"/>
        <w:gridCol w:w="1813"/>
        <w:gridCol w:w="3127"/>
      </w:tblGrid>
      <w:tr w:rsidR="009763DB" w:rsidRPr="00C36D33" w14:paraId="221045D7" w14:textId="77777777" w:rsidTr="00470D8C">
        <w:tc>
          <w:tcPr>
            <w:tcW w:w="2401" w:type="dxa"/>
          </w:tcPr>
          <w:p w14:paraId="19AAED9A" w14:textId="77777777" w:rsidR="00CE359A" w:rsidRPr="00C36D33" w:rsidRDefault="00CE359A" w:rsidP="00064B3A">
            <w:pPr>
              <w:ind w:right="-250" w:firstLine="604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6D3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Выполнение: </w:t>
            </w:r>
          </w:p>
        </w:tc>
        <w:tc>
          <w:tcPr>
            <w:tcW w:w="2864" w:type="dxa"/>
            <w:tcBorders>
              <w:bottom w:val="single" w:sz="4" w:space="0" w:color="auto"/>
            </w:tcBorders>
          </w:tcPr>
          <w:p w14:paraId="4D69E956" w14:textId="77777777" w:rsidR="00CE359A" w:rsidRPr="00C36D33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813" w:type="dxa"/>
          </w:tcPr>
          <w:p w14:paraId="73297183" w14:textId="77777777" w:rsidR="00CE359A" w:rsidRPr="00C36D33" w:rsidRDefault="00CE359A" w:rsidP="00064B3A">
            <w:pPr>
              <w:ind w:right="-39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36D3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Защита</w:t>
            </w:r>
          </w:p>
        </w:tc>
        <w:tc>
          <w:tcPr>
            <w:tcW w:w="3127" w:type="dxa"/>
            <w:tcBorders>
              <w:bottom w:val="single" w:sz="4" w:space="0" w:color="auto"/>
            </w:tcBorders>
          </w:tcPr>
          <w:p w14:paraId="17F4B6AA" w14:textId="77777777" w:rsidR="00CE359A" w:rsidRPr="00C36D33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655417C7" w14:textId="3981FC44" w:rsidR="0064206B" w:rsidRPr="006E7C06" w:rsidRDefault="00184677" w:rsidP="005D53A9">
      <w:pPr>
        <w:pStyle w:val="a1"/>
      </w:pPr>
      <w:r>
        <w:t xml:space="preserve">Адресация и маршрутизация в </w:t>
      </w:r>
      <w:r>
        <w:rPr>
          <w:lang w:val="en-US"/>
        </w:rPr>
        <w:t>ip</w:t>
      </w:r>
      <w:r w:rsidRPr="00184677">
        <w:t>-</w:t>
      </w:r>
      <w:r>
        <w:t>сетях</w:t>
      </w:r>
    </w:p>
    <w:p w14:paraId="662122DA" w14:textId="2D1D7BE9" w:rsidR="003532A7" w:rsidRPr="0064206B" w:rsidRDefault="00CE359A" w:rsidP="0012644C">
      <w:pPr>
        <w:pStyle w:val="a2"/>
        <w:spacing w:after="360"/>
      </w:pPr>
      <w:r w:rsidRPr="005D53A9">
        <w:rPr>
          <w:b/>
        </w:rPr>
        <w:t>Цель работы</w:t>
      </w:r>
      <w:r w:rsidR="000D2C26">
        <w:rPr>
          <w:b/>
        </w:rPr>
        <w:t xml:space="preserve"> </w:t>
      </w:r>
      <w:r w:rsidR="00E90335" w:rsidRPr="0064206B">
        <w:t>:</w:t>
      </w:r>
      <w:r w:rsidR="00184677">
        <w:t xml:space="preserve"> Приобретение практических знаний и навыков  в настройке локальных сетей средствами </w:t>
      </w:r>
      <w:r w:rsidR="00184677">
        <w:rPr>
          <w:lang w:val="en-US"/>
        </w:rPr>
        <w:t>Microsoft</w:t>
      </w:r>
      <w:r w:rsidR="00184677" w:rsidRPr="00184677">
        <w:t xml:space="preserve"> </w:t>
      </w:r>
      <w:r w:rsidR="00184677">
        <w:rPr>
          <w:lang w:val="en-US"/>
        </w:rPr>
        <w:t>Windows</w:t>
      </w:r>
      <w:r w:rsidR="00184677" w:rsidRPr="00184677">
        <w:t xml:space="preserve"> 7 </w:t>
      </w:r>
      <w:r w:rsidR="00184677">
        <w:t xml:space="preserve">и </w:t>
      </w:r>
      <w:r w:rsidR="00184677">
        <w:rPr>
          <w:lang w:val="en-US"/>
        </w:rPr>
        <w:t>Windows</w:t>
      </w:r>
      <w:r w:rsidR="00184677" w:rsidRPr="00184677">
        <w:t xml:space="preserve"> </w:t>
      </w:r>
      <w:r w:rsidR="00184677">
        <w:rPr>
          <w:lang w:val="en-US"/>
        </w:rPr>
        <w:t>Server</w:t>
      </w:r>
      <w:r w:rsidR="00184677" w:rsidRPr="00184677">
        <w:t xml:space="preserve"> 2008</w:t>
      </w:r>
      <w:r w:rsidR="00184677">
        <w:t xml:space="preserve"> </w:t>
      </w:r>
      <w:r w:rsidR="005D53A9" w:rsidRPr="005D53A9">
        <w:t>.</w:t>
      </w:r>
    </w:p>
    <w:p w14:paraId="2043052D" w14:textId="0F157E63" w:rsidR="00D76E3F" w:rsidRDefault="00673442" w:rsidP="003532A7">
      <w:pPr>
        <w:pStyle w:val="a2"/>
        <w:spacing w:after="240"/>
        <w:jc w:val="center"/>
      </w:pPr>
      <w:r w:rsidRPr="0019290F">
        <w:t>Содержание работы</w:t>
      </w:r>
    </w:p>
    <w:p w14:paraId="469E66F8" w14:textId="7C808036" w:rsidR="00184677" w:rsidRDefault="00184677" w:rsidP="003532A7">
      <w:pPr>
        <w:pStyle w:val="a2"/>
        <w:spacing w:after="240"/>
        <w:jc w:val="center"/>
      </w:pPr>
      <w:r>
        <w:t>Вариант 10</w:t>
      </w:r>
    </w:p>
    <w:p w14:paraId="5FB6DA49" w14:textId="4BC992E7" w:rsidR="00A5754A" w:rsidRDefault="00184677" w:rsidP="00D0309B">
      <w:pPr>
        <w:pStyle w:val="a2"/>
      </w:pPr>
      <w:r>
        <w:t xml:space="preserve">Необходимо организовать объединенную сеть, как показано на рисунке . В роли маршрутизаторов должны выступать компьютеры под управлением </w:t>
      </w:r>
      <w:r>
        <w:rPr>
          <w:lang w:val="en-US"/>
        </w:rPr>
        <w:t>Windows</w:t>
      </w:r>
      <w:r w:rsidRPr="00184677">
        <w:t xml:space="preserve"> </w:t>
      </w:r>
      <w:r>
        <w:rPr>
          <w:lang w:val="en-US"/>
        </w:rPr>
        <w:t>Server</w:t>
      </w:r>
      <w:r w:rsidRPr="00184677">
        <w:t xml:space="preserve"> 2008. </w:t>
      </w:r>
    </w:p>
    <w:p w14:paraId="4796ADD8" w14:textId="68C38A8E" w:rsidR="00184677" w:rsidRDefault="00184677" w:rsidP="00D0309B">
      <w:pPr>
        <w:pStyle w:val="a2"/>
      </w:pPr>
      <w:r w:rsidRPr="00184677">
        <w:rPr>
          <w:noProof/>
        </w:rPr>
        <w:drawing>
          <wp:inline distT="0" distB="0" distL="0" distR="0" wp14:anchorId="2ADB161D" wp14:editId="31EC280F">
            <wp:extent cx="5913632" cy="18746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5C01" w14:textId="78E5FF64" w:rsidR="00184677" w:rsidRDefault="00184677" w:rsidP="00184677">
      <w:pPr>
        <w:pStyle w:val="a4"/>
        <w:rPr>
          <w:lang w:val="en-US"/>
        </w:rPr>
      </w:pPr>
      <w:r>
        <w:t xml:space="preserve">Схема объединенной сети: </w:t>
      </w:r>
      <w:r>
        <w:rPr>
          <w:lang w:val="en-US"/>
        </w:rPr>
        <w:t># - 10</w:t>
      </w:r>
    </w:p>
    <w:p w14:paraId="2A83933E" w14:textId="748B21FB" w:rsidR="00184677" w:rsidRDefault="00184677" w:rsidP="00184677">
      <w:pPr>
        <w:pStyle w:val="a2"/>
      </w:pPr>
      <w:r w:rsidRPr="00184677">
        <w:t xml:space="preserve">1. </w:t>
      </w:r>
      <w:r>
        <w:t xml:space="preserve">Настройте на одном из двух компьютеров под управлением </w:t>
      </w:r>
      <w:r>
        <w:rPr>
          <w:lang w:val="en-US"/>
        </w:rPr>
        <w:t>Windows</w:t>
      </w:r>
      <w:r w:rsidRPr="00184677">
        <w:t xml:space="preserve"> </w:t>
      </w:r>
      <w:r>
        <w:rPr>
          <w:lang w:val="en-US"/>
        </w:rPr>
        <w:t>Server</w:t>
      </w:r>
      <w:r w:rsidRPr="00184677">
        <w:t xml:space="preserve"> 2008 </w:t>
      </w:r>
      <w:r>
        <w:t xml:space="preserve">параметры </w:t>
      </w:r>
      <w:r>
        <w:rPr>
          <w:lang w:val="en-US"/>
        </w:rPr>
        <w:t>TCP</w:t>
      </w:r>
      <w:r w:rsidRPr="00184677">
        <w:t>/</w:t>
      </w:r>
      <w:r>
        <w:rPr>
          <w:lang w:val="en-US"/>
        </w:rPr>
        <w:t>IP</w:t>
      </w:r>
      <w:r>
        <w:t xml:space="preserve">. </w:t>
      </w:r>
    </w:p>
    <w:p w14:paraId="18A37D17" w14:textId="0AF72FF6" w:rsidR="00184677" w:rsidRDefault="00184677" w:rsidP="00184677">
      <w:pPr>
        <w:pStyle w:val="a2"/>
      </w:pPr>
      <w:r>
        <w:t xml:space="preserve">Адаптер 1: </w:t>
      </w:r>
      <w:r>
        <w:rPr>
          <w:lang w:val="en-US"/>
        </w:rPr>
        <w:t>IP</w:t>
      </w:r>
      <w:r>
        <w:t xml:space="preserve">-адрес: 192.168.10.1, Маска подсети: 255.255.255.0, Предпочитаемый </w:t>
      </w:r>
      <w:r>
        <w:rPr>
          <w:lang w:val="en-US"/>
        </w:rPr>
        <w:t>DNS</w:t>
      </w:r>
      <w:r>
        <w:t>-сервер: 192.168.10.1</w:t>
      </w:r>
    </w:p>
    <w:p w14:paraId="29BC6481" w14:textId="64AD9CF1" w:rsidR="00184677" w:rsidRDefault="00184677" w:rsidP="00184677">
      <w:pPr>
        <w:pStyle w:val="a2"/>
      </w:pPr>
      <w:r>
        <w:t xml:space="preserve">Адаптер 2: </w:t>
      </w:r>
      <w:r>
        <w:rPr>
          <w:lang w:val="en-US"/>
        </w:rPr>
        <w:t>IP</w:t>
      </w:r>
      <w:r>
        <w:t>-адрес: 192.168.</w:t>
      </w:r>
      <w:r w:rsidR="00AB1BAA">
        <w:t>1</w:t>
      </w:r>
      <w:r>
        <w:t xml:space="preserve">10.1, Маска подсети: 255.255.255.0, Предпочитаемый </w:t>
      </w:r>
      <w:r>
        <w:rPr>
          <w:lang w:val="en-US"/>
        </w:rPr>
        <w:t>DNS</w:t>
      </w:r>
      <w:r>
        <w:t>-сервер: 192.168.10.1</w:t>
      </w:r>
    </w:p>
    <w:p w14:paraId="47F7B407" w14:textId="7B521F4F" w:rsidR="00184677" w:rsidRDefault="00184677" w:rsidP="00184677">
      <w:pPr>
        <w:pStyle w:val="a2"/>
      </w:pPr>
      <w:r>
        <w:t xml:space="preserve">2. На этом же компьютере установите и настройке </w:t>
      </w:r>
      <w:r>
        <w:rPr>
          <w:lang w:val="en-US"/>
        </w:rPr>
        <w:t>DNS</w:t>
      </w:r>
      <w:r>
        <w:t xml:space="preserve">-сервер и </w:t>
      </w:r>
      <w:r>
        <w:rPr>
          <w:lang w:val="en-US"/>
        </w:rPr>
        <w:t>DHCP</w:t>
      </w:r>
      <w:r w:rsidRPr="00184677">
        <w:t>-</w:t>
      </w:r>
      <w:r>
        <w:t xml:space="preserve">сервер. </w:t>
      </w:r>
    </w:p>
    <w:p w14:paraId="188823F2" w14:textId="4A36C614" w:rsidR="00184677" w:rsidRDefault="00184677" w:rsidP="00184677">
      <w:pPr>
        <w:pStyle w:val="a2"/>
      </w:pPr>
      <w:r>
        <w:rPr>
          <w:lang w:val="en-US"/>
        </w:rPr>
        <w:t>DNS</w:t>
      </w:r>
      <w:r w:rsidRPr="00184677">
        <w:t>-</w:t>
      </w:r>
      <w:r>
        <w:t xml:space="preserve">сервер: Зона прямого просмотра: первые три буквы фамилии, Зона обратного просмотра: </w:t>
      </w:r>
      <w:proofErr w:type="gramStart"/>
      <w:r>
        <w:t>168.192.</w:t>
      </w:r>
      <w:r>
        <w:rPr>
          <w:lang w:val="en-US"/>
        </w:rPr>
        <w:t>in</w:t>
      </w:r>
      <w:proofErr w:type="gramEnd"/>
      <w:r w:rsidRPr="00184677">
        <w:t>-</w:t>
      </w:r>
      <w:proofErr w:type="spellStart"/>
      <w:r>
        <w:rPr>
          <w:lang w:val="en-US"/>
        </w:rPr>
        <w:t>addr</w:t>
      </w:r>
      <w:proofErr w:type="spellEnd"/>
      <w:r w:rsidRPr="00184677">
        <w:t>.</w:t>
      </w:r>
      <w:proofErr w:type="spellStart"/>
      <w:r>
        <w:rPr>
          <w:lang w:val="en-US"/>
        </w:rPr>
        <w:t>arpa</w:t>
      </w:r>
      <w:proofErr w:type="spellEnd"/>
    </w:p>
    <w:p w14:paraId="609977DB" w14:textId="74FF8D18" w:rsidR="00184677" w:rsidRDefault="0068009B" w:rsidP="00184677">
      <w:pPr>
        <w:pStyle w:val="a2"/>
      </w:pPr>
      <w:r>
        <w:rPr>
          <w:lang w:val="en-US"/>
        </w:rPr>
        <w:t>DHCP</w:t>
      </w:r>
      <w:r>
        <w:t xml:space="preserve">-сервер: Родительский домен: первые три буквы фамилии, </w:t>
      </w:r>
      <w:proofErr w:type="spellStart"/>
      <w:r>
        <w:rPr>
          <w:lang w:val="en-US"/>
        </w:rPr>
        <w:t>IPv</w:t>
      </w:r>
      <w:proofErr w:type="spellEnd"/>
      <w:r w:rsidRPr="0068009B">
        <w:t>4</w:t>
      </w:r>
      <w:r>
        <w:t xml:space="preserve"> адрес основного </w:t>
      </w:r>
      <w:r>
        <w:rPr>
          <w:lang w:val="en-US"/>
        </w:rPr>
        <w:t>DNS</w:t>
      </w:r>
      <w:r>
        <w:t xml:space="preserve">-сервера: </w:t>
      </w:r>
      <w:proofErr w:type="gramStart"/>
      <w:r>
        <w:t>192.168.10.1 ,</w:t>
      </w:r>
      <w:proofErr w:type="gramEnd"/>
      <w:r>
        <w:t xml:space="preserve"> Диапазоны </w:t>
      </w:r>
      <w:r>
        <w:rPr>
          <w:lang w:val="en-US"/>
        </w:rPr>
        <w:t>IP</w:t>
      </w:r>
      <w:r w:rsidRPr="0068009B">
        <w:t>-</w:t>
      </w:r>
      <w:r>
        <w:t xml:space="preserve">адресов для аренды (основной шлюз): </w:t>
      </w:r>
      <w:r w:rsidR="00B17A8A">
        <w:br/>
        <w:t>от 192.168.110.100 до 192.168.110.254 (192</w:t>
      </w:r>
      <w:r w:rsidR="00B17A8A" w:rsidRPr="00B17A8A">
        <w:t>.</w:t>
      </w:r>
      <w:r w:rsidR="00B17A8A">
        <w:t>168</w:t>
      </w:r>
      <w:r w:rsidR="00B17A8A" w:rsidRPr="00B17A8A">
        <w:t>.</w:t>
      </w:r>
      <w:r w:rsidR="00B17A8A">
        <w:t>110</w:t>
      </w:r>
      <w:r w:rsidR="00B17A8A" w:rsidRPr="00B17A8A">
        <w:t>.1)</w:t>
      </w:r>
    </w:p>
    <w:p w14:paraId="0AD4BA3F" w14:textId="6D4169CE" w:rsidR="00B17A8A" w:rsidRDefault="00B17A8A" w:rsidP="00B17A8A">
      <w:pPr>
        <w:pStyle w:val="a2"/>
        <w:numPr>
          <w:ilvl w:val="0"/>
          <w:numId w:val="0"/>
        </w:numPr>
      </w:pPr>
      <w:r>
        <w:t>от 192.168.210.100 до 192.168.210.254 (192</w:t>
      </w:r>
      <w:r w:rsidRPr="00B17A8A">
        <w:t>.</w:t>
      </w:r>
      <w:r>
        <w:t>168</w:t>
      </w:r>
      <w:r w:rsidRPr="00B17A8A">
        <w:t>.</w:t>
      </w:r>
      <w:r>
        <w:t>210</w:t>
      </w:r>
      <w:r w:rsidRPr="00B17A8A">
        <w:t>.1)</w:t>
      </w:r>
    </w:p>
    <w:p w14:paraId="0185071D" w14:textId="73E5E58E" w:rsidR="00B17A8A" w:rsidRDefault="00B17A8A" w:rsidP="00B17A8A">
      <w:pPr>
        <w:pStyle w:val="a2"/>
        <w:numPr>
          <w:ilvl w:val="0"/>
          <w:numId w:val="0"/>
        </w:numPr>
      </w:pPr>
      <w:r>
        <w:t>Маска подсети: 255.255.255.0</w:t>
      </w:r>
    </w:p>
    <w:p w14:paraId="55A47052" w14:textId="088FE6CC" w:rsidR="00B17A8A" w:rsidRDefault="00B17A8A" w:rsidP="00B17A8A">
      <w:pPr>
        <w:pStyle w:val="a2"/>
        <w:numPr>
          <w:ilvl w:val="0"/>
          <w:numId w:val="0"/>
        </w:numPr>
      </w:pPr>
      <w:r>
        <w:tab/>
        <w:t xml:space="preserve">3. Настройте на второй компьютере под управлением </w:t>
      </w:r>
      <w:r>
        <w:rPr>
          <w:lang w:val="en-US"/>
        </w:rPr>
        <w:t>Windows</w:t>
      </w:r>
      <w:r w:rsidRPr="00B17A8A">
        <w:t xml:space="preserve"> </w:t>
      </w:r>
      <w:r>
        <w:rPr>
          <w:lang w:val="en-US"/>
        </w:rPr>
        <w:t>Server</w:t>
      </w:r>
      <w:r w:rsidRPr="00B17A8A">
        <w:t xml:space="preserve"> 2008 </w:t>
      </w:r>
      <w:r>
        <w:t xml:space="preserve">параметры </w:t>
      </w:r>
      <w:r>
        <w:rPr>
          <w:lang w:val="en-US"/>
        </w:rPr>
        <w:t>TCP</w:t>
      </w:r>
      <w:r w:rsidRPr="00B17A8A">
        <w:t>/</w:t>
      </w:r>
      <w:r>
        <w:rPr>
          <w:lang w:val="en-US"/>
        </w:rPr>
        <w:t>IP</w:t>
      </w:r>
      <w:r>
        <w:t xml:space="preserve">: </w:t>
      </w:r>
    </w:p>
    <w:p w14:paraId="7502BD40" w14:textId="3F09A470" w:rsidR="00B17A8A" w:rsidRDefault="00B17A8A" w:rsidP="00B17A8A">
      <w:pPr>
        <w:pStyle w:val="a2"/>
      </w:pPr>
      <w:r>
        <w:lastRenderedPageBreak/>
        <w:t xml:space="preserve">Адаптер 1: </w:t>
      </w:r>
      <w:r>
        <w:rPr>
          <w:lang w:val="en-US"/>
        </w:rPr>
        <w:t>IP</w:t>
      </w:r>
      <w:r>
        <w:t xml:space="preserve">-адрес: 192.168.10.2, Маска подсети: 255.255.255.0, Предпочитаемый </w:t>
      </w:r>
      <w:r>
        <w:rPr>
          <w:lang w:val="en-US"/>
        </w:rPr>
        <w:t>DNS</w:t>
      </w:r>
      <w:r>
        <w:t>-сервер: 192.168.10.1</w:t>
      </w:r>
    </w:p>
    <w:p w14:paraId="0523282E" w14:textId="0A10FBC0" w:rsidR="00B17A8A" w:rsidRDefault="00B17A8A" w:rsidP="00B17A8A">
      <w:pPr>
        <w:pStyle w:val="a2"/>
      </w:pPr>
      <w:r>
        <w:t xml:space="preserve">Адаптер 2: </w:t>
      </w:r>
      <w:r>
        <w:rPr>
          <w:lang w:val="en-US"/>
        </w:rPr>
        <w:t>IP</w:t>
      </w:r>
      <w:r>
        <w:t>-адрес: 192.168.</w:t>
      </w:r>
      <w:r w:rsidR="00AB1BAA">
        <w:t>2</w:t>
      </w:r>
      <w:r>
        <w:t>10.</w:t>
      </w:r>
      <w:r w:rsidR="00AB1BAA">
        <w:t>1</w:t>
      </w:r>
      <w:r>
        <w:t xml:space="preserve">, Маска подсети: 255.255.255.0, Предпочитаемый </w:t>
      </w:r>
      <w:r>
        <w:rPr>
          <w:lang w:val="en-US"/>
        </w:rPr>
        <w:t>DNS</w:t>
      </w:r>
      <w:r>
        <w:t>-сервер: 192.168.10.1</w:t>
      </w:r>
    </w:p>
    <w:p w14:paraId="1395CDBE" w14:textId="5048200B" w:rsidR="00B17A8A" w:rsidRDefault="00B17A8A" w:rsidP="00B17A8A">
      <w:pPr>
        <w:pStyle w:val="a2"/>
        <w:numPr>
          <w:ilvl w:val="0"/>
          <w:numId w:val="0"/>
        </w:numPr>
        <w:ind w:firstLine="709"/>
      </w:pPr>
      <w:r>
        <w:t xml:space="preserve">4. На двух компьютерах под управлением </w:t>
      </w:r>
      <w:r>
        <w:rPr>
          <w:lang w:val="en-US"/>
        </w:rPr>
        <w:t>Windows</w:t>
      </w:r>
      <w:r w:rsidRPr="00B17A8A">
        <w:t xml:space="preserve"> </w:t>
      </w:r>
      <w:r>
        <w:rPr>
          <w:lang w:val="en-US"/>
        </w:rPr>
        <w:t>Server</w:t>
      </w:r>
      <w:r w:rsidRPr="00B17A8A">
        <w:t xml:space="preserve"> 2008 </w:t>
      </w:r>
      <w:r>
        <w:t xml:space="preserve">установите службу </w:t>
      </w:r>
      <w:r>
        <w:rPr>
          <w:lang w:val="en-US"/>
        </w:rPr>
        <w:t>RRAS</w:t>
      </w:r>
      <w:r>
        <w:t xml:space="preserve"> и настройте статическую маршрутизацию. Настройку статической маршрутизации в первом случае необходимо выполнить с помощью команды </w:t>
      </w:r>
      <w:r>
        <w:rPr>
          <w:lang w:val="en-US"/>
        </w:rPr>
        <w:t>route</w:t>
      </w:r>
      <w:r>
        <w:t xml:space="preserve">, а втором – посредством настройки службы </w:t>
      </w:r>
      <w:r>
        <w:rPr>
          <w:lang w:val="en-US"/>
        </w:rPr>
        <w:t>RRAS</w:t>
      </w:r>
      <w:r>
        <w:t xml:space="preserve">. </w:t>
      </w:r>
    </w:p>
    <w:p w14:paraId="7A02193D" w14:textId="2B5C9BCE" w:rsidR="00B17A8A" w:rsidRDefault="00B17A8A" w:rsidP="00B17A8A">
      <w:pPr>
        <w:pStyle w:val="a2"/>
        <w:numPr>
          <w:ilvl w:val="0"/>
          <w:numId w:val="0"/>
        </w:numPr>
        <w:ind w:firstLine="709"/>
      </w:pPr>
      <w:r>
        <w:t xml:space="preserve">5. Настройте агента </w:t>
      </w:r>
      <w:r>
        <w:rPr>
          <w:lang w:val="en-US"/>
        </w:rPr>
        <w:t>DHCP</w:t>
      </w:r>
      <w:r>
        <w:t xml:space="preserve">-ретрансляции на втором компьютере под управление </w:t>
      </w:r>
      <w:r>
        <w:rPr>
          <w:lang w:val="en-US"/>
        </w:rPr>
        <w:t>Windows</w:t>
      </w:r>
      <w:r w:rsidRPr="00B17A8A">
        <w:t xml:space="preserve"> </w:t>
      </w:r>
      <w:r>
        <w:rPr>
          <w:lang w:val="en-US"/>
        </w:rPr>
        <w:t>Server</w:t>
      </w:r>
      <w:r w:rsidRPr="00B17A8A">
        <w:t xml:space="preserve"> 2008</w:t>
      </w:r>
      <w:r>
        <w:t xml:space="preserve">. </w:t>
      </w:r>
    </w:p>
    <w:p w14:paraId="1AD20355" w14:textId="0AB8F560" w:rsidR="00B17A8A" w:rsidRDefault="00B17A8A" w:rsidP="00B17A8A">
      <w:pPr>
        <w:pStyle w:val="a2"/>
        <w:numPr>
          <w:ilvl w:val="0"/>
          <w:numId w:val="0"/>
        </w:numPr>
        <w:ind w:firstLine="709"/>
      </w:pPr>
      <w:r>
        <w:t xml:space="preserve">6. Сконфигурируйте все компьютеры под управлением </w:t>
      </w:r>
      <w:r>
        <w:rPr>
          <w:lang w:val="en-US"/>
        </w:rPr>
        <w:t>Windows</w:t>
      </w:r>
      <w:r w:rsidRPr="00B17A8A">
        <w:t xml:space="preserve"> 7</w:t>
      </w:r>
      <w:r>
        <w:t xml:space="preserve"> на автоматическую настройку параметров </w:t>
      </w:r>
      <w:r>
        <w:rPr>
          <w:lang w:val="en-US"/>
        </w:rPr>
        <w:t>TCP</w:t>
      </w:r>
      <w:r w:rsidRPr="00B17A8A">
        <w:t>/</w:t>
      </w:r>
      <w:r>
        <w:rPr>
          <w:lang w:val="en-US"/>
        </w:rPr>
        <w:t>IP</w:t>
      </w:r>
      <w:r>
        <w:t xml:space="preserve">. </w:t>
      </w:r>
    </w:p>
    <w:p w14:paraId="0CF52DF9" w14:textId="25CD821E" w:rsidR="00B17A8A" w:rsidRDefault="00B17A8A" w:rsidP="00B17A8A">
      <w:pPr>
        <w:pStyle w:val="a2"/>
        <w:numPr>
          <w:ilvl w:val="0"/>
          <w:numId w:val="0"/>
        </w:numPr>
        <w:ind w:firstLine="709"/>
      </w:pPr>
      <w:r>
        <w:t xml:space="preserve">7. Протестируйте работу </w:t>
      </w:r>
      <w:r>
        <w:rPr>
          <w:lang w:val="en-US"/>
        </w:rPr>
        <w:t>DHCP</w:t>
      </w:r>
      <w:r w:rsidRPr="00B17A8A">
        <w:t>-</w:t>
      </w:r>
      <w:r>
        <w:t xml:space="preserve">сервера: </w:t>
      </w:r>
    </w:p>
    <w:p w14:paraId="580578A9" w14:textId="13514B1F" w:rsidR="00B17A8A" w:rsidRDefault="00B17A8A" w:rsidP="00B17A8A">
      <w:pPr>
        <w:pStyle w:val="a2"/>
        <w:numPr>
          <w:ilvl w:val="0"/>
          <w:numId w:val="0"/>
        </w:numPr>
        <w:ind w:firstLine="709"/>
      </w:pPr>
      <w:r>
        <w:t xml:space="preserve">– убедитесь в том, что параметры </w:t>
      </w:r>
      <w:r>
        <w:rPr>
          <w:lang w:val="en-US"/>
        </w:rPr>
        <w:t>TCP</w:t>
      </w:r>
      <w:r w:rsidRPr="00B17A8A">
        <w:t>/</w:t>
      </w:r>
      <w:r>
        <w:rPr>
          <w:lang w:val="en-US"/>
        </w:rPr>
        <w:t>IP</w:t>
      </w:r>
      <w:r>
        <w:t xml:space="preserve"> на компьютерах под управлением </w:t>
      </w:r>
      <w:r>
        <w:rPr>
          <w:lang w:val="en-US"/>
        </w:rPr>
        <w:t>Windows</w:t>
      </w:r>
      <w:r w:rsidRPr="00B17A8A">
        <w:t xml:space="preserve"> 7 </w:t>
      </w:r>
      <w:r w:rsidR="00343B4D">
        <w:t xml:space="preserve">были настроены автоматически. </w:t>
      </w:r>
    </w:p>
    <w:p w14:paraId="30BBA2D4" w14:textId="3DE3B9B2" w:rsidR="00343B4D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– </w:t>
      </w:r>
      <w:r w:rsidR="00343B4D">
        <w:t xml:space="preserve">зарезервируйте </w:t>
      </w:r>
      <w:r w:rsidR="00343B4D">
        <w:rPr>
          <w:lang w:val="en-US"/>
        </w:rPr>
        <w:t>IP</w:t>
      </w:r>
      <w:r w:rsidR="00343B4D">
        <w:t xml:space="preserve">-адрес для любого компьютера под управлением </w:t>
      </w:r>
      <w:r w:rsidR="00343B4D">
        <w:rPr>
          <w:lang w:val="en-US"/>
        </w:rPr>
        <w:t>Windows</w:t>
      </w:r>
      <w:r w:rsidR="00343B4D" w:rsidRPr="00343B4D">
        <w:t xml:space="preserve"> 7</w:t>
      </w:r>
      <w:r w:rsidR="00343B4D">
        <w:t xml:space="preserve"> и убедитесь в том, что он будет назначен. </w:t>
      </w:r>
    </w:p>
    <w:p w14:paraId="089CB270" w14:textId="7524AC93" w:rsidR="00343B4D" w:rsidRDefault="00343B4D" w:rsidP="00B17A8A">
      <w:pPr>
        <w:pStyle w:val="a2"/>
        <w:numPr>
          <w:ilvl w:val="0"/>
          <w:numId w:val="0"/>
        </w:numPr>
        <w:ind w:firstLine="709"/>
      </w:pPr>
      <w:r>
        <w:t xml:space="preserve">Для выполнения этого задания необходимо использовать команду </w:t>
      </w:r>
      <w:r>
        <w:rPr>
          <w:lang w:val="en-US"/>
        </w:rPr>
        <w:t>ipconfig</w:t>
      </w:r>
      <w:r>
        <w:t xml:space="preserve">. </w:t>
      </w:r>
    </w:p>
    <w:p w14:paraId="1AFD724C" w14:textId="39FE5DC2" w:rsidR="00343B4D" w:rsidRDefault="00343B4D" w:rsidP="00B17A8A">
      <w:pPr>
        <w:pStyle w:val="a2"/>
        <w:numPr>
          <w:ilvl w:val="0"/>
          <w:numId w:val="0"/>
        </w:numPr>
        <w:ind w:firstLine="709"/>
      </w:pPr>
      <w:r>
        <w:t xml:space="preserve">8. Создать записи </w:t>
      </w:r>
      <w:r>
        <w:rPr>
          <w:lang w:val="en-US"/>
        </w:rPr>
        <w:t>A</w:t>
      </w:r>
      <w:r>
        <w:t xml:space="preserve"> и </w:t>
      </w:r>
      <w:r>
        <w:rPr>
          <w:lang w:val="en-US"/>
        </w:rPr>
        <w:t>PTR</w:t>
      </w:r>
      <w:r>
        <w:t xml:space="preserve"> в базе данных </w:t>
      </w:r>
      <w:r>
        <w:rPr>
          <w:lang w:val="en-US"/>
        </w:rPr>
        <w:t>DNS</w:t>
      </w:r>
      <w:r>
        <w:t xml:space="preserve"> для всех компьютеров объединенной сети. </w:t>
      </w:r>
    </w:p>
    <w:p w14:paraId="6E5FA6ED" w14:textId="57F7A300" w:rsidR="00343B4D" w:rsidRDefault="00343B4D" w:rsidP="00B17A8A">
      <w:pPr>
        <w:pStyle w:val="a2"/>
        <w:numPr>
          <w:ilvl w:val="0"/>
          <w:numId w:val="0"/>
        </w:numPr>
        <w:ind w:firstLine="709"/>
      </w:pPr>
      <w:r>
        <w:t xml:space="preserve">9. Протестируйте работу </w:t>
      </w:r>
      <w:r>
        <w:rPr>
          <w:lang w:val="en-US"/>
        </w:rPr>
        <w:t>DNS</w:t>
      </w:r>
      <w:r>
        <w:t>-сервера:</w:t>
      </w:r>
    </w:p>
    <w:p w14:paraId="52351E53" w14:textId="67B28D3C" w:rsidR="00343B4D" w:rsidRDefault="002E5482" w:rsidP="00B17A8A">
      <w:pPr>
        <w:pStyle w:val="a2"/>
        <w:numPr>
          <w:ilvl w:val="0"/>
          <w:numId w:val="0"/>
        </w:numPr>
        <w:ind w:firstLine="709"/>
      </w:pPr>
      <w:r>
        <w:t>– у</w:t>
      </w:r>
      <w:r w:rsidR="00343B4D">
        <w:t>бедитесь, в том, что все компьютеры доступны по своим доменным именам</w:t>
      </w:r>
      <w:r>
        <w:t>.</w:t>
      </w:r>
    </w:p>
    <w:p w14:paraId="06E6962C" w14:textId="3721CFD7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– определите доменное имя любого компьютера по </w:t>
      </w:r>
      <w:r>
        <w:rPr>
          <w:lang w:val="en-US"/>
        </w:rPr>
        <w:t>IP</w:t>
      </w:r>
      <w:r>
        <w:t>-адресу.</w:t>
      </w:r>
    </w:p>
    <w:p w14:paraId="272F3A4E" w14:textId="2DF186E2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Для выполнения этого задания необходимо использовать команду </w:t>
      </w:r>
      <w:r>
        <w:rPr>
          <w:lang w:val="en-US"/>
        </w:rPr>
        <w:t>ping</w:t>
      </w:r>
      <w:r>
        <w:t xml:space="preserve">. </w:t>
      </w:r>
    </w:p>
    <w:p w14:paraId="25D04F9D" w14:textId="5D7B2DD6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10. Удалите статические маршруты, созданные в п.4 и настройте динамическую маршрутизацию между подсетями. </w:t>
      </w:r>
    </w:p>
    <w:p w14:paraId="599A5DC2" w14:textId="2B23E94B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Статические маршруты необходимо удалять соответственно с помощью команд </w:t>
      </w:r>
      <w:r>
        <w:rPr>
          <w:lang w:val="en-US"/>
        </w:rPr>
        <w:t>route</w:t>
      </w:r>
      <w:r>
        <w:t xml:space="preserve"> или посредством настройки службы </w:t>
      </w:r>
      <w:r>
        <w:rPr>
          <w:lang w:val="en-US"/>
        </w:rPr>
        <w:t>RRAS</w:t>
      </w:r>
      <w:r>
        <w:t xml:space="preserve">. </w:t>
      </w:r>
    </w:p>
    <w:p w14:paraId="1BB9A995" w14:textId="11AEC27F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11. Проверьте, чтобы компьютеры под управлением </w:t>
      </w:r>
      <w:r>
        <w:rPr>
          <w:lang w:val="en-US"/>
        </w:rPr>
        <w:t>Windows</w:t>
      </w:r>
      <w:r w:rsidRPr="002E5482">
        <w:t xml:space="preserve"> 7</w:t>
      </w:r>
      <w:r>
        <w:t xml:space="preserve"> из разных подсетей могли установить соединение друг с другом. Для выполнения этого задания необходимо использовать команду </w:t>
      </w:r>
      <w:r>
        <w:rPr>
          <w:lang w:val="en-US"/>
        </w:rPr>
        <w:t>ping</w:t>
      </w:r>
      <w:r>
        <w:t>.</w:t>
      </w:r>
    </w:p>
    <w:p w14:paraId="78684AAA" w14:textId="6A93434B" w:rsidR="002E5482" w:rsidRDefault="002E5482" w:rsidP="00B17A8A">
      <w:pPr>
        <w:pStyle w:val="a2"/>
        <w:numPr>
          <w:ilvl w:val="0"/>
          <w:numId w:val="0"/>
        </w:numPr>
        <w:ind w:firstLine="709"/>
      </w:pPr>
      <w:r>
        <w:t xml:space="preserve">12. </w:t>
      </w:r>
      <w:r w:rsidR="00D9140C">
        <w:t xml:space="preserve">Создайте запись </w:t>
      </w:r>
      <w:r w:rsidR="00D9140C">
        <w:rPr>
          <w:lang w:val="en-US"/>
        </w:rPr>
        <w:t>CNAME</w:t>
      </w:r>
      <w:r w:rsidR="00D9140C">
        <w:t xml:space="preserve"> в базе данных </w:t>
      </w:r>
      <w:r w:rsidR="00D9140C">
        <w:rPr>
          <w:lang w:val="en-US"/>
        </w:rPr>
        <w:t>DNS</w:t>
      </w:r>
      <w:r w:rsidR="00D9140C">
        <w:t xml:space="preserve"> для любого компьютера объединенной сети и убедитесь в том, что он доступен по созданному доменному псевдониму. </w:t>
      </w:r>
    </w:p>
    <w:p w14:paraId="2E8985B0" w14:textId="1646E64C" w:rsidR="00D9140C" w:rsidRPr="00D9140C" w:rsidRDefault="00D9140C" w:rsidP="00B17A8A">
      <w:pPr>
        <w:pStyle w:val="a2"/>
        <w:numPr>
          <w:ilvl w:val="0"/>
          <w:numId w:val="0"/>
        </w:numPr>
        <w:ind w:firstLine="709"/>
      </w:pPr>
      <w:r>
        <w:t xml:space="preserve">13. На любом компьютере под управлением </w:t>
      </w:r>
      <w:r>
        <w:rPr>
          <w:lang w:val="en-US"/>
        </w:rPr>
        <w:t>Windows</w:t>
      </w:r>
      <w:r w:rsidRPr="00D9140C">
        <w:t xml:space="preserve"> 7</w:t>
      </w:r>
      <w:r>
        <w:t xml:space="preserve"> с помощью файла </w:t>
      </w:r>
      <w:r>
        <w:rPr>
          <w:lang w:val="en-US"/>
        </w:rPr>
        <w:t>host</w:t>
      </w:r>
      <w:r>
        <w:t xml:space="preserve"> заблокируйте доменное имя любого компьютера объединенной сети и убедитесь в том, что он не будет доступен по данному имени. В операционных системах </w:t>
      </w:r>
      <w:r>
        <w:rPr>
          <w:lang w:val="en-US"/>
        </w:rPr>
        <w:t>Windows</w:t>
      </w:r>
      <w:r w:rsidRPr="00D9140C">
        <w:t xml:space="preserve"> </w:t>
      </w:r>
      <w:r>
        <w:t xml:space="preserve">файл </w:t>
      </w:r>
      <w:r>
        <w:rPr>
          <w:lang w:val="en-US"/>
        </w:rPr>
        <w:t>hosts</w:t>
      </w:r>
      <w:r>
        <w:t xml:space="preserve"> находится в каталоге </w:t>
      </w:r>
      <w:r w:rsidRPr="00D9140C">
        <w:t>%</w:t>
      </w:r>
      <w:r>
        <w:rPr>
          <w:lang w:val="en-US"/>
        </w:rPr>
        <w:t>WINDIR</w:t>
      </w:r>
      <w:r w:rsidRPr="00D9140C">
        <w:t>%\</w:t>
      </w:r>
      <w:r>
        <w:rPr>
          <w:lang w:val="en-US"/>
        </w:rPr>
        <w:t>system</w:t>
      </w:r>
      <w:r w:rsidRPr="00D9140C">
        <w:t>32\</w:t>
      </w:r>
      <w:r>
        <w:rPr>
          <w:lang w:val="en-US"/>
        </w:rPr>
        <w:t>drivers</w:t>
      </w:r>
      <w:r w:rsidRPr="00D9140C">
        <w:t>\</w:t>
      </w:r>
      <w:proofErr w:type="spellStart"/>
      <w:r>
        <w:rPr>
          <w:lang w:val="en-US"/>
        </w:rPr>
        <w:t>etc</w:t>
      </w:r>
      <w:proofErr w:type="spellEnd"/>
      <w:r w:rsidRPr="00D9140C">
        <w:t>\.</w:t>
      </w:r>
    </w:p>
    <w:p w14:paraId="04E115FD" w14:textId="77777777" w:rsidR="0042484A" w:rsidRDefault="0042484A" w:rsidP="00A5754A">
      <w:pPr>
        <w:pStyle w:val="a1"/>
        <w:jc w:val="both"/>
      </w:pPr>
      <w:r>
        <w:br w:type="page"/>
      </w:r>
    </w:p>
    <w:p w14:paraId="4A153ADD" w14:textId="77777777" w:rsidR="0064206B" w:rsidRDefault="0042484A" w:rsidP="0042484A">
      <w:pPr>
        <w:pStyle w:val="a3"/>
      </w:pPr>
      <w:r>
        <w:lastRenderedPageBreak/>
        <w:t>Ход работы</w:t>
      </w:r>
    </w:p>
    <w:p w14:paraId="3D9712B0" w14:textId="6464BA0A" w:rsidR="00BB35AF" w:rsidRDefault="00A875FF" w:rsidP="00871436">
      <w:pPr>
        <w:pStyle w:val="a2"/>
        <w:numPr>
          <w:ilvl w:val="0"/>
          <w:numId w:val="0"/>
        </w:numPr>
        <w:ind w:firstLine="709"/>
      </w:pPr>
      <w:r w:rsidRPr="00A875FF">
        <w:t xml:space="preserve">1. </w:t>
      </w:r>
      <w:r w:rsidR="00BB35AF">
        <w:t>Процесс создания виртуальных машин:</w:t>
      </w:r>
    </w:p>
    <w:p w14:paraId="0741F07F" w14:textId="2851CA15" w:rsidR="00BB35AF" w:rsidRDefault="00BB35AF" w:rsidP="0008032B">
      <w:pPr>
        <w:pStyle w:val="a2"/>
        <w:numPr>
          <w:ilvl w:val="0"/>
          <w:numId w:val="0"/>
        </w:numPr>
        <w:ind w:firstLine="709"/>
        <w:jc w:val="center"/>
      </w:pPr>
      <w:r w:rsidRPr="00BB35AF">
        <w:rPr>
          <w:noProof/>
        </w:rPr>
        <w:drawing>
          <wp:inline distT="0" distB="0" distL="0" distR="0" wp14:anchorId="1D82EB54" wp14:editId="3AD57E83">
            <wp:extent cx="5223933" cy="56705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9386"/>
                    <a:stretch/>
                  </pic:blipFill>
                  <pic:spPr bwMode="auto">
                    <a:xfrm>
                      <a:off x="0" y="0"/>
                      <a:ext cx="5223933" cy="5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4930" w14:textId="5FD6BB16" w:rsidR="00BB35AF" w:rsidRDefault="00BB35AF" w:rsidP="0008032B">
      <w:pPr>
        <w:pStyle w:val="a2"/>
        <w:numPr>
          <w:ilvl w:val="0"/>
          <w:numId w:val="0"/>
        </w:numPr>
        <w:ind w:firstLine="709"/>
        <w:jc w:val="center"/>
      </w:pPr>
      <w:r w:rsidRPr="00BB35AF">
        <w:rPr>
          <w:noProof/>
        </w:rPr>
        <w:drawing>
          <wp:inline distT="0" distB="0" distL="0" distR="0" wp14:anchorId="5DA48FE2" wp14:editId="4C4E7300">
            <wp:extent cx="5223510" cy="53813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070" cy="5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32E1" w14:textId="26025021" w:rsidR="00540F94" w:rsidRDefault="00540F94" w:rsidP="0008032B">
      <w:pPr>
        <w:pStyle w:val="a2"/>
        <w:numPr>
          <w:ilvl w:val="0"/>
          <w:numId w:val="0"/>
        </w:numPr>
        <w:ind w:firstLine="709"/>
        <w:jc w:val="center"/>
      </w:pPr>
      <w:r w:rsidRPr="00540F94">
        <w:rPr>
          <w:noProof/>
        </w:rPr>
        <w:drawing>
          <wp:inline distT="0" distB="0" distL="0" distR="0" wp14:anchorId="55E51111" wp14:editId="62D5253C">
            <wp:extent cx="5215467" cy="465878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286" r="19517"/>
                    <a:stretch/>
                  </pic:blipFill>
                  <pic:spPr bwMode="auto">
                    <a:xfrm>
                      <a:off x="0" y="0"/>
                      <a:ext cx="5215467" cy="46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8D9F4" w14:textId="1A99A242" w:rsidR="00540F94" w:rsidRDefault="00540F94" w:rsidP="0008032B">
      <w:pPr>
        <w:pStyle w:val="a2"/>
        <w:numPr>
          <w:ilvl w:val="0"/>
          <w:numId w:val="0"/>
        </w:numPr>
        <w:ind w:firstLine="709"/>
        <w:jc w:val="center"/>
      </w:pPr>
      <w:r w:rsidRPr="00540F94">
        <w:rPr>
          <w:noProof/>
        </w:rPr>
        <w:drawing>
          <wp:inline distT="0" distB="0" distL="0" distR="0" wp14:anchorId="12F273EE" wp14:editId="1DAA14E8">
            <wp:extent cx="5257800" cy="491066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8863" b="7606"/>
                    <a:stretch/>
                  </pic:blipFill>
                  <pic:spPr bwMode="auto">
                    <a:xfrm>
                      <a:off x="0" y="0"/>
                      <a:ext cx="5257800" cy="49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F78CA" w14:textId="3A845CB8" w:rsidR="00BB35AF" w:rsidRDefault="00BB35AF" w:rsidP="00BB35AF">
      <w:pPr>
        <w:pStyle w:val="a4"/>
      </w:pPr>
      <w:r>
        <w:t>Имя адаптера и сети для каждой виртуальной машины</w:t>
      </w:r>
    </w:p>
    <w:p w14:paraId="281B4AD8" w14:textId="0CEEBB60" w:rsidR="00417E8F" w:rsidRDefault="000069F2" w:rsidP="00871436">
      <w:pPr>
        <w:pStyle w:val="a2"/>
        <w:numPr>
          <w:ilvl w:val="0"/>
          <w:numId w:val="0"/>
        </w:numPr>
        <w:ind w:firstLine="709"/>
      </w:pPr>
      <w:r>
        <w:t xml:space="preserve">Настроила на компьютере </w:t>
      </w:r>
      <w:proofErr w:type="spellStart"/>
      <w:r>
        <w:rPr>
          <w:lang w:val="en-US"/>
        </w:rPr>
        <w:t>WinServer</w:t>
      </w:r>
      <w:proofErr w:type="spellEnd"/>
      <w:r w:rsidRPr="000069F2">
        <w:t xml:space="preserve">1 </w:t>
      </w:r>
      <w:r>
        <w:t xml:space="preserve">под управлением </w:t>
      </w:r>
      <w:r>
        <w:rPr>
          <w:lang w:val="en-US"/>
        </w:rPr>
        <w:t>Windows</w:t>
      </w:r>
      <w:r w:rsidRPr="00184677">
        <w:t xml:space="preserve"> </w:t>
      </w:r>
      <w:r>
        <w:rPr>
          <w:lang w:val="en-US"/>
        </w:rPr>
        <w:t>Server</w:t>
      </w:r>
      <w:r w:rsidRPr="00184677">
        <w:t xml:space="preserve"> 2008 </w:t>
      </w:r>
      <w:r>
        <w:t xml:space="preserve">параметры </w:t>
      </w:r>
      <w:r>
        <w:rPr>
          <w:lang w:val="en-US"/>
        </w:rPr>
        <w:t>TCP</w:t>
      </w:r>
      <w:r w:rsidRPr="00184677">
        <w:t>/</w:t>
      </w:r>
      <w:r>
        <w:rPr>
          <w:lang w:val="en-US"/>
        </w:rPr>
        <w:t>IP</w:t>
      </w:r>
      <w:r>
        <w:t>:</w:t>
      </w:r>
    </w:p>
    <w:p w14:paraId="11AC2652" w14:textId="3960599B" w:rsidR="000069F2" w:rsidRDefault="000069F2" w:rsidP="000069F2">
      <w:pPr>
        <w:pStyle w:val="a2"/>
        <w:numPr>
          <w:ilvl w:val="0"/>
          <w:numId w:val="0"/>
        </w:numPr>
        <w:spacing w:before="240"/>
        <w:ind w:firstLine="709"/>
      </w:pPr>
      <w:r>
        <w:rPr>
          <w:noProof/>
        </w:rPr>
        <w:drawing>
          <wp:inline distT="0" distB="0" distL="0" distR="0" wp14:anchorId="5BC7B795" wp14:editId="30441BE6">
            <wp:extent cx="2853267" cy="3863274"/>
            <wp:effectExtent l="0" t="0" r="444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1" t="4182" r="67809" b="37515"/>
                    <a:stretch/>
                  </pic:blipFill>
                  <pic:spPr bwMode="auto">
                    <a:xfrm>
                      <a:off x="0" y="0"/>
                      <a:ext cx="2860212" cy="387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36B87" wp14:editId="67155B67">
            <wp:extent cx="2870200" cy="385497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1" t="4416" r="67990" b="38182"/>
                    <a:stretch/>
                  </pic:blipFill>
                  <pic:spPr bwMode="auto">
                    <a:xfrm>
                      <a:off x="0" y="0"/>
                      <a:ext cx="2884476" cy="387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4A2DA" w14:textId="72A01C6F" w:rsidR="00AB1BAA" w:rsidRDefault="000069F2" w:rsidP="00AB1BAA">
      <w:pPr>
        <w:pStyle w:val="a4"/>
      </w:pPr>
      <w:r>
        <w:t>Значения адаптера 1 и адаптера 2</w:t>
      </w:r>
    </w:p>
    <w:p w14:paraId="036FB6A1" w14:textId="7E4DD1C9" w:rsidR="00AB1BAA" w:rsidRDefault="00AB1BAA" w:rsidP="00AB1BAA">
      <w:pPr>
        <w:pStyle w:val="a2"/>
      </w:pPr>
      <w:r>
        <w:t xml:space="preserve">2. </w:t>
      </w:r>
      <w:r w:rsidR="00C724C8">
        <w:t xml:space="preserve">На компьютере </w:t>
      </w:r>
      <w:proofErr w:type="spellStart"/>
      <w:r w:rsidR="00C724C8">
        <w:rPr>
          <w:lang w:val="en-US"/>
        </w:rPr>
        <w:t>WinServer</w:t>
      </w:r>
      <w:proofErr w:type="spellEnd"/>
      <w:r w:rsidR="00C724C8" w:rsidRPr="00C724C8">
        <w:t xml:space="preserve">1 </w:t>
      </w:r>
      <w:r w:rsidR="00C724C8">
        <w:t xml:space="preserve">установила и настроила </w:t>
      </w:r>
      <w:r w:rsidR="00C724C8">
        <w:rPr>
          <w:lang w:val="en-US"/>
        </w:rPr>
        <w:t>DNS</w:t>
      </w:r>
      <w:r w:rsidR="00C724C8">
        <w:t xml:space="preserve">-сервер и </w:t>
      </w:r>
      <w:r w:rsidR="00C724C8">
        <w:rPr>
          <w:lang w:val="en-US"/>
        </w:rPr>
        <w:t>DHCP</w:t>
      </w:r>
      <w:r w:rsidR="00C724C8" w:rsidRPr="00184677">
        <w:t>-</w:t>
      </w:r>
      <w:r w:rsidR="00C724C8">
        <w:t>сервер:</w:t>
      </w:r>
    </w:p>
    <w:p w14:paraId="0A75F6DF" w14:textId="3C407891" w:rsidR="00C724C8" w:rsidRDefault="00C724C8" w:rsidP="00C724C8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9AC275" wp14:editId="08095459">
            <wp:extent cx="2480733" cy="259998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" r="65768" b="44009"/>
                    <a:stretch/>
                  </pic:blipFill>
                  <pic:spPr bwMode="auto">
                    <a:xfrm>
                      <a:off x="0" y="0"/>
                      <a:ext cx="2493147" cy="261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42B6D" wp14:editId="36BAD1CD">
            <wp:extent cx="3386667" cy="2634355"/>
            <wp:effectExtent l="0" t="0" r="444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r="53614" b="41453"/>
                    <a:stretch/>
                  </pic:blipFill>
                  <pic:spPr bwMode="auto">
                    <a:xfrm>
                      <a:off x="0" y="0"/>
                      <a:ext cx="3396377" cy="26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E1B36" w14:textId="7610C318" w:rsidR="00C724C8" w:rsidRDefault="00C724C8" w:rsidP="00C724C8">
      <w:pPr>
        <w:pStyle w:val="a4"/>
      </w:pPr>
      <w:r>
        <w:t>Добавление роли</w:t>
      </w:r>
    </w:p>
    <w:p w14:paraId="0B8097E0" w14:textId="3CF2F1FC" w:rsidR="00B81AE8" w:rsidRDefault="008354D7" w:rsidP="00B81AE8">
      <w:pPr>
        <w:pStyle w:val="a2"/>
      </w:pPr>
      <w:r>
        <w:t xml:space="preserve">Для того, чтобы выполнить настройку </w:t>
      </w:r>
      <w:r>
        <w:rPr>
          <w:lang w:val="en-US"/>
        </w:rPr>
        <w:t>DNS</w:t>
      </w:r>
      <w:r>
        <w:t xml:space="preserve"> нажала на кнопку «Пуск». Выбрала пункт меню «Администрирование». Далее «</w:t>
      </w:r>
      <w:r>
        <w:rPr>
          <w:lang w:val="en-US"/>
        </w:rPr>
        <w:t>DNS</w:t>
      </w:r>
      <w:r>
        <w:t xml:space="preserve">». </w:t>
      </w:r>
      <w:r w:rsidR="00B81AE8">
        <w:t xml:space="preserve">В открывшемся окне выделила имя созданного сервера и в меню пункта «Действия» выбрала «Настроить </w:t>
      </w:r>
      <w:r w:rsidR="00B81AE8">
        <w:rPr>
          <w:lang w:val="en-US"/>
        </w:rPr>
        <w:t>DNS</w:t>
      </w:r>
      <w:r w:rsidR="00B81AE8" w:rsidRPr="00B81AE8">
        <w:t>-</w:t>
      </w:r>
      <w:r w:rsidR="00B81AE8">
        <w:t>сервер». Выполнила создание прямой и обратной зоны просмотра: Зона прямого просмотра: первые три буквы фамилии, Зона обратного просмотра: 168.192.</w:t>
      </w:r>
      <w:r w:rsidR="00B81AE8">
        <w:rPr>
          <w:lang w:val="en-US"/>
        </w:rPr>
        <w:t>in</w:t>
      </w:r>
      <w:r w:rsidR="00B81AE8" w:rsidRPr="00184677">
        <w:t>-</w:t>
      </w:r>
      <w:proofErr w:type="spellStart"/>
      <w:r w:rsidR="00B81AE8">
        <w:rPr>
          <w:lang w:val="en-US"/>
        </w:rPr>
        <w:t>addr</w:t>
      </w:r>
      <w:proofErr w:type="spellEnd"/>
      <w:r w:rsidR="00B81AE8" w:rsidRPr="00184677">
        <w:t>.</w:t>
      </w:r>
      <w:proofErr w:type="spellStart"/>
      <w:r w:rsidR="00B81AE8">
        <w:rPr>
          <w:lang w:val="en-US"/>
        </w:rPr>
        <w:t>arpa</w:t>
      </w:r>
      <w:proofErr w:type="spellEnd"/>
      <w:r w:rsidR="00B81AE8">
        <w:t xml:space="preserve">. Описанные действия указаны на рисунках 3.5 – 3.7. </w:t>
      </w:r>
    </w:p>
    <w:p w14:paraId="7C1958FD" w14:textId="5F4F27C1" w:rsidR="008354D7" w:rsidRDefault="008354D7" w:rsidP="008354D7">
      <w:pPr>
        <w:pStyle w:val="a2"/>
      </w:pPr>
    </w:p>
    <w:p w14:paraId="2D288BC5" w14:textId="597F35A1" w:rsidR="00B81AE8" w:rsidRDefault="00B81AE8" w:rsidP="008354D7">
      <w:pPr>
        <w:pStyle w:val="a2"/>
      </w:pPr>
    </w:p>
    <w:p w14:paraId="786CE79C" w14:textId="530D1049" w:rsidR="00B81AE8" w:rsidRDefault="00B81AE8" w:rsidP="00B81AE8">
      <w:pPr>
        <w:pStyle w:val="a2"/>
        <w:jc w:val="center"/>
      </w:pPr>
      <w:r>
        <w:rPr>
          <w:noProof/>
        </w:rPr>
        <w:drawing>
          <wp:inline distT="0" distB="0" distL="0" distR="0" wp14:anchorId="2F0A5AFE" wp14:editId="3C45ACB9">
            <wp:extent cx="2704709" cy="2269067"/>
            <wp:effectExtent l="0" t="0" r="63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r="53744" b="37050"/>
                    <a:stretch/>
                  </pic:blipFill>
                  <pic:spPr bwMode="auto">
                    <a:xfrm>
                      <a:off x="0" y="0"/>
                      <a:ext cx="2717131" cy="22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6A7C6" wp14:editId="18E56362">
            <wp:extent cx="2746090" cy="22521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0" t="232" r="53226" b="37282"/>
                    <a:stretch/>
                  </pic:blipFill>
                  <pic:spPr bwMode="auto">
                    <a:xfrm>
                      <a:off x="0" y="0"/>
                      <a:ext cx="2752666" cy="225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771C" w14:textId="7DB1F2F4" w:rsidR="00B81AE8" w:rsidRPr="008354D7" w:rsidRDefault="00B81AE8" w:rsidP="00B81AE8">
      <w:pPr>
        <w:pStyle w:val="a4"/>
      </w:pPr>
      <w:r>
        <w:t xml:space="preserve">Настройка </w:t>
      </w:r>
      <w:r>
        <w:rPr>
          <w:lang w:val="en-US"/>
        </w:rPr>
        <w:t>DNS</w:t>
      </w:r>
    </w:p>
    <w:p w14:paraId="7D97CF6B" w14:textId="6DCF3871" w:rsidR="008862DA" w:rsidRDefault="008862DA" w:rsidP="008862DA">
      <w:pPr>
        <w:pStyle w:val="a2"/>
      </w:pPr>
      <w:r>
        <w:rPr>
          <w:noProof/>
        </w:rPr>
        <w:lastRenderedPageBreak/>
        <w:drawing>
          <wp:inline distT="0" distB="0" distL="0" distR="0" wp14:anchorId="4E6063E0" wp14:editId="7FF98D14">
            <wp:extent cx="2975207" cy="2734733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" r="66679" b="52381"/>
                    <a:stretch/>
                  </pic:blipFill>
                  <pic:spPr bwMode="auto">
                    <a:xfrm>
                      <a:off x="0" y="0"/>
                      <a:ext cx="2989902" cy="274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2B08A" wp14:editId="4139D9FC">
            <wp:extent cx="2934172" cy="27500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3" t="-697" r="66676" b="52139"/>
                    <a:stretch/>
                  </pic:blipFill>
                  <pic:spPr bwMode="auto">
                    <a:xfrm>
                      <a:off x="0" y="0"/>
                      <a:ext cx="2949232" cy="276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38A4" w14:textId="546A5C52" w:rsidR="00EB16D4" w:rsidRDefault="00EB16D4" w:rsidP="00EB16D4">
      <w:pPr>
        <w:pStyle w:val="a4"/>
      </w:pPr>
      <w:r>
        <w:t>Создание зоны прямого просмотра</w:t>
      </w:r>
    </w:p>
    <w:p w14:paraId="0F64A955" w14:textId="2271D519" w:rsidR="001E4549" w:rsidRDefault="001E4549" w:rsidP="001E4549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w:drawing>
          <wp:inline distT="0" distB="0" distL="0" distR="0" wp14:anchorId="0C4C474C" wp14:editId="51B4DC3C">
            <wp:extent cx="3208867" cy="289375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" t="464" r="66552" b="52613"/>
                    <a:stretch/>
                  </pic:blipFill>
                  <pic:spPr bwMode="auto">
                    <a:xfrm>
                      <a:off x="0" y="0"/>
                      <a:ext cx="3215890" cy="29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8D7C2" w14:textId="3363F8E5" w:rsidR="001E4549" w:rsidRDefault="001E4549" w:rsidP="001E4549">
      <w:pPr>
        <w:pStyle w:val="a4"/>
      </w:pPr>
      <w:r>
        <w:t>Создание зоны обратного просмотра</w:t>
      </w:r>
    </w:p>
    <w:p w14:paraId="71DA03F6" w14:textId="60F46F5E" w:rsidR="00B5064F" w:rsidRDefault="00B5064F" w:rsidP="00B5064F">
      <w:pPr>
        <w:pStyle w:val="a2"/>
        <w:numPr>
          <w:ilvl w:val="0"/>
          <w:numId w:val="0"/>
        </w:numPr>
      </w:pPr>
      <w:r>
        <w:t xml:space="preserve">Добавила новую роль: </w:t>
      </w:r>
      <w:r w:rsidRPr="00B5064F">
        <w:rPr>
          <w:lang w:val="en-US"/>
        </w:rPr>
        <w:t>DHCP</w:t>
      </w:r>
      <w:r>
        <w:t xml:space="preserve">-сервер. При этом настроила следующие параметры: Родительский домен: первые три буквы фамилии, </w:t>
      </w:r>
      <w:proofErr w:type="spellStart"/>
      <w:r w:rsidRPr="00B5064F">
        <w:rPr>
          <w:lang w:val="en-US"/>
        </w:rPr>
        <w:t>IPv</w:t>
      </w:r>
      <w:proofErr w:type="spellEnd"/>
      <w:r w:rsidRPr="0068009B">
        <w:t>4</w:t>
      </w:r>
      <w:r>
        <w:t xml:space="preserve"> адрес основного </w:t>
      </w:r>
      <w:r w:rsidRPr="00B5064F">
        <w:rPr>
          <w:lang w:val="en-US"/>
        </w:rPr>
        <w:t>DNS</w:t>
      </w:r>
      <w:r>
        <w:t xml:space="preserve">-сервера: 192.168.10.1 , Диапазоны </w:t>
      </w:r>
      <w:r w:rsidRPr="00B5064F">
        <w:rPr>
          <w:lang w:val="en-US"/>
        </w:rPr>
        <w:t>IP</w:t>
      </w:r>
      <w:r w:rsidRPr="0068009B">
        <w:t>-</w:t>
      </w:r>
      <w:r>
        <w:t xml:space="preserve">адресов для аренды (основной шлюз): </w:t>
      </w:r>
      <w:r>
        <w:br/>
        <w:t>от 192.168.110.100 до 192.168.110.254 (192</w:t>
      </w:r>
      <w:r w:rsidRPr="00B17A8A">
        <w:t>.</w:t>
      </w:r>
      <w:r>
        <w:t>168</w:t>
      </w:r>
      <w:r w:rsidRPr="00B17A8A">
        <w:t>.</w:t>
      </w:r>
      <w:r>
        <w:t>110</w:t>
      </w:r>
      <w:r w:rsidRPr="00B17A8A">
        <w:t>.1)</w:t>
      </w:r>
      <w:r>
        <w:t>; от 192.168.210.100 до 192.168.210.254 (192</w:t>
      </w:r>
      <w:r w:rsidRPr="00B17A8A">
        <w:t>.</w:t>
      </w:r>
      <w:r>
        <w:t>168</w:t>
      </w:r>
      <w:r w:rsidRPr="00B17A8A">
        <w:t>.</w:t>
      </w:r>
      <w:r>
        <w:t>210</w:t>
      </w:r>
      <w:r w:rsidRPr="00B17A8A">
        <w:t>.1)</w:t>
      </w:r>
      <w:r>
        <w:t>, Маска подсети: 255.255.255.0</w:t>
      </w:r>
    </w:p>
    <w:p w14:paraId="03F9643E" w14:textId="77777777" w:rsidR="00B5064F" w:rsidRDefault="00B5064F" w:rsidP="00B5064F">
      <w:pPr>
        <w:pStyle w:val="a2"/>
        <w:jc w:val="center"/>
        <w:sectPr w:rsidR="00B5064F" w:rsidSect="005D7FE2">
          <w:footerReference w:type="default" r:id="rId22"/>
          <w:pgSz w:w="11906" w:h="16838"/>
          <w:pgMar w:top="851" w:right="567" w:bottom="851" w:left="1134" w:header="709" w:footer="709" w:gutter="0"/>
          <w:cols w:space="708"/>
          <w:titlePg/>
          <w:docGrid w:linePitch="360"/>
        </w:sectPr>
      </w:pPr>
    </w:p>
    <w:p w14:paraId="1E052C43" w14:textId="7F29DC67" w:rsidR="00B5064F" w:rsidRDefault="00B5064F" w:rsidP="00B5064F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24A75E" wp14:editId="60A19601">
            <wp:extent cx="3249642" cy="2734733"/>
            <wp:effectExtent l="0" t="0" r="8255" b="889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r="53875" b="37050"/>
                    <a:stretch/>
                  </pic:blipFill>
                  <pic:spPr bwMode="auto">
                    <a:xfrm>
                      <a:off x="0" y="0"/>
                      <a:ext cx="3258406" cy="274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BB4DA" w14:textId="110D554B" w:rsidR="00B5064F" w:rsidRDefault="00B5064F" w:rsidP="00B5064F">
      <w:pPr>
        <w:pStyle w:val="a4"/>
      </w:pPr>
      <w:r>
        <w:t>Добавление новой роли сервера</w:t>
      </w:r>
    </w:p>
    <w:p w14:paraId="478DD731" w14:textId="5D1AAC39" w:rsidR="00B5064F" w:rsidRDefault="00B5064F" w:rsidP="00B5064F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401EFE25" wp14:editId="51FFB755">
            <wp:extent cx="3250091" cy="2709861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r="53483" b="37050"/>
                    <a:stretch/>
                  </pic:blipFill>
                  <pic:spPr bwMode="auto">
                    <a:xfrm>
                      <a:off x="0" y="0"/>
                      <a:ext cx="3256338" cy="271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F06E" w14:textId="6CA7C9C9" w:rsidR="00B5064F" w:rsidRPr="00B5064F" w:rsidRDefault="00B5064F" w:rsidP="00B5064F">
      <w:pPr>
        <w:pStyle w:val="a4"/>
      </w:pPr>
      <w:r>
        <w:t>Сетевые подключения</w:t>
      </w:r>
    </w:p>
    <w:p w14:paraId="0D8A30E2" w14:textId="77777777" w:rsidR="00B5064F" w:rsidRDefault="00B5064F" w:rsidP="00B5064F">
      <w:pPr>
        <w:pStyle w:val="a2"/>
        <w:sectPr w:rsidR="00B5064F" w:rsidSect="00B5064F">
          <w:type w:val="continuous"/>
          <w:pgSz w:w="11906" w:h="16838"/>
          <w:pgMar w:top="851" w:right="567" w:bottom="851" w:left="1134" w:header="709" w:footer="709" w:gutter="0"/>
          <w:cols w:num="2" w:space="708"/>
          <w:titlePg/>
          <w:docGrid w:linePitch="360"/>
        </w:sectPr>
      </w:pPr>
    </w:p>
    <w:p w14:paraId="5D65FD2B" w14:textId="77777777" w:rsidR="00AB1D6D" w:rsidRDefault="00AB1D6D" w:rsidP="00B5064F">
      <w:pPr>
        <w:pStyle w:val="a2"/>
      </w:pPr>
    </w:p>
    <w:p w14:paraId="36E50D94" w14:textId="0340486B" w:rsidR="00AB1D6D" w:rsidRDefault="009E2FBF" w:rsidP="009E2FBF">
      <w:pPr>
        <w:pStyle w:val="a2"/>
        <w:jc w:val="center"/>
      </w:pPr>
      <w:r>
        <w:rPr>
          <w:noProof/>
        </w:rPr>
        <w:drawing>
          <wp:inline distT="0" distB="0" distL="0" distR="0" wp14:anchorId="26E59404" wp14:editId="2C091D74">
            <wp:extent cx="3930648" cy="3327400"/>
            <wp:effectExtent l="0" t="0" r="0" b="635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1" r="54271" b="37273"/>
                    <a:stretch/>
                  </pic:blipFill>
                  <pic:spPr bwMode="auto">
                    <a:xfrm>
                      <a:off x="0" y="0"/>
                      <a:ext cx="3936343" cy="333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EC37" w14:textId="185F42EF" w:rsidR="009E2FBF" w:rsidRDefault="009E2FBF" w:rsidP="009E2FBF">
      <w:pPr>
        <w:pStyle w:val="a4"/>
      </w:pPr>
      <w:r>
        <w:t xml:space="preserve">Указание параметров </w:t>
      </w:r>
      <w:proofErr w:type="spellStart"/>
      <w:r>
        <w:rPr>
          <w:lang w:val="en-US"/>
        </w:rPr>
        <w:t>IPv</w:t>
      </w:r>
      <w:proofErr w:type="spellEnd"/>
      <w:r w:rsidRPr="009E2FBF">
        <w:t xml:space="preserve">4 </w:t>
      </w:r>
      <w:r>
        <w:rPr>
          <w:lang w:val="en-US"/>
        </w:rPr>
        <w:t>DNS</w:t>
      </w:r>
      <w:r>
        <w:t>-сервера</w:t>
      </w:r>
    </w:p>
    <w:p w14:paraId="0D839815" w14:textId="1D315E19" w:rsidR="00AB1D6D" w:rsidRDefault="00B5064F" w:rsidP="00AB1D6D">
      <w:pPr>
        <w:pStyle w:val="a2"/>
        <w:ind w:firstLine="0"/>
        <w:jc w:val="center"/>
      </w:pPr>
      <w:r>
        <w:rPr>
          <w:noProof/>
        </w:rPr>
        <w:drawing>
          <wp:inline distT="0" distB="0" distL="0" distR="0" wp14:anchorId="551963A3" wp14:editId="34CA2463">
            <wp:extent cx="3115733" cy="2183338"/>
            <wp:effectExtent l="0" t="0" r="889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16967" r="61552" b="50276"/>
                    <a:stretch/>
                  </pic:blipFill>
                  <pic:spPr bwMode="auto">
                    <a:xfrm>
                      <a:off x="0" y="0"/>
                      <a:ext cx="3130292" cy="219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1D6D">
        <w:rPr>
          <w:noProof/>
        </w:rPr>
        <w:drawing>
          <wp:inline distT="0" distB="0" distL="0" distR="0" wp14:anchorId="24D4B954" wp14:editId="5FFD8DAF">
            <wp:extent cx="3090333" cy="217852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2" t="16962" r="61585" b="50286"/>
                    <a:stretch/>
                  </pic:blipFill>
                  <pic:spPr bwMode="auto">
                    <a:xfrm>
                      <a:off x="0" y="0"/>
                      <a:ext cx="3102764" cy="218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2417B" w14:textId="02E75043" w:rsidR="00AB1D6D" w:rsidRDefault="00AB1D6D" w:rsidP="00AB1D6D">
      <w:pPr>
        <w:pStyle w:val="a4"/>
      </w:pPr>
      <w:r>
        <w:t xml:space="preserve">Добавление </w:t>
      </w:r>
      <w:r>
        <w:rPr>
          <w:lang w:val="en-US"/>
        </w:rPr>
        <w:t>DHCP-</w:t>
      </w:r>
      <w:r>
        <w:t>области</w:t>
      </w:r>
    </w:p>
    <w:p w14:paraId="1D503B3E" w14:textId="74BBA5CE" w:rsidR="00B5064F" w:rsidRDefault="00B5064F" w:rsidP="009E2FBF">
      <w:pPr>
        <w:pStyle w:val="a2"/>
        <w:jc w:val="center"/>
      </w:pPr>
      <w:r>
        <w:rPr>
          <w:noProof/>
        </w:rPr>
        <w:lastRenderedPageBreak/>
        <w:drawing>
          <wp:inline distT="0" distB="0" distL="0" distR="0" wp14:anchorId="2EE5203D" wp14:editId="3CD46DFB">
            <wp:extent cx="4769614" cy="4004733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" r="54271" b="37979"/>
                    <a:stretch/>
                  </pic:blipFill>
                  <pic:spPr bwMode="auto">
                    <a:xfrm>
                      <a:off x="0" y="0"/>
                      <a:ext cx="4780283" cy="401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4D8A7" w14:textId="7E037B4A" w:rsidR="009E2FBF" w:rsidRPr="00B5064F" w:rsidRDefault="009E2FBF" w:rsidP="009E2FBF">
      <w:pPr>
        <w:pStyle w:val="a4"/>
      </w:pPr>
      <w:r>
        <w:t>Подтверждение установки</w:t>
      </w:r>
    </w:p>
    <w:p w14:paraId="0A6C7C4B" w14:textId="30F468E1" w:rsidR="005F5A9E" w:rsidRDefault="005F5A9E" w:rsidP="007D6F7B">
      <w:pPr>
        <w:pStyle w:val="a2"/>
        <w:numPr>
          <w:ilvl w:val="0"/>
          <w:numId w:val="0"/>
        </w:numPr>
        <w:ind w:firstLine="709"/>
      </w:pPr>
      <w:r>
        <w:t xml:space="preserve">3. Настроила на компьютере </w:t>
      </w:r>
      <w:proofErr w:type="spellStart"/>
      <w:r>
        <w:rPr>
          <w:lang w:val="en-US"/>
        </w:rPr>
        <w:t>WinServer</w:t>
      </w:r>
      <w:proofErr w:type="spellEnd"/>
      <w:r>
        <w:t>2</w:t>
      </w:r>
      <w:r w:rsidRPr="000069F2">
        <w:t xml:space="preserve"> </w:t>
      </w:r>
      <w:r>
        <w:t xml:space="preserve">под управлением </w:t>
      </w:r>
      <w:r>
        <w:rPr>
          <w:lang w:val="en-US"/>
        </w:rPr>
        <w:t>Windows</w:t>
      </w:r>
      <w:r w:rsidRPr="00184677">
        <w:t xml:space="preserve"> </w:t>
      </w:r>
      <w:r>
        <w:rPr>
          <w:lang w:val="en-US"/>
        </w:rPr>
        <w:t>Server</w:t>
      </w:r>
      <w:r w:rsidRPr="00184677">
        <w:t xml:space="preserve"> 2008 </w:t>
      </w:r>
      <w:r>
        <w:t xml:space="preserve">параметры </w:t>
      </w:r>
      <w:r>
        <w:rPr>
          <w:lang w:val="en-US"/>
        </w:rPr>
        <w:t>TCP</w:t>
      </w:r>
      <w:r w:rsidRPr="00184677">
        <w:t>/</w:t>
      </w:r>
      <w:r>
        <w:rPr>
          <w:lang w:val="en-US"/>
        </w:rPr>
        <w:t>IP</w:t>
      </w:r>
      <w:r>
        <w:t>:</w:t>
      </w:r>
    </w:p>
    <w:p w14:paraId="2B683F6E" w14:textId="2453E0DE" w:rsidR="005F5A9E" w:rsidRDefault="005F5A9E" w:rsidP="007D6F7B">
      <w:pPr>
        <w:pStyle w:val="a2"/>
        <w:numPr>
          <w:ilvl w:val="0"/>
          <w:numId w:val="0"/>
        </w:numPr>
        <w:ind w:firstLine="709"/>
      </w:pPr>
      <w:r>
        <w:rPr>
          <w:noProof/>
        </w:rPr>
        <w:drawing>
          <wp:inline distT="0" distB="0" distL="0" distR="0" wp14:anchorId="5FCA60BF" wp14:editId="45AB0024">
            <wp:extent cx="2579599" cy="38608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62" t="4415" r="26173" b="38203"/>
                    <a:stretch/>
                  </pic:blipFill>
                  <pic:spPr bwMode="auto">
                    <a:xfrm>
                      <a:off x="0" y="0"/>
                      <a:ext cx="2587820" cy="387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24851" wp14:editId="77844996">
            <wp:extent cx="2819781" cy="389322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55" t="4878" r="26050" b="38676"/>
                    <a:stretch/>
                  </pic:blipFill>
                  <pic:spPr bwMode="auto">
                    <a:xfrm>
                      <a:off x="0" y="0"/>
                      <a:ext cx="2832251" cy="391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93753" w14:textId="379EE4AB" w:rsidR="005304B1" w:rsidRDefault="005304B1" w:rsidP="005304B1">
      <w:pPr>
        <w:pStyle w:val="a4"/>
      </w:pPr>
      <w:r>
        <w:t>Значения адаптера 1 и адаптера 2</w:t>
      </w:r>
    </w:p>
    <w:p w14:paraId="6400C3AC" w14:textId="75352ACE" w:rsidR="00300DD2" w:rsidRDefault="00F866BD" w:rsidP="00300DD2">
      <w:pPr>
        <w:pStyle w:val="a2"/>
        <w:numPr>
          <w:ilvl w:val="0"/>
          <w:numId w:val="0"/>
        </w:numPr>
        <w:ind w:firstLine="709"/>
      </w:pPr>
      <w:r>
        <w:t xml:space="preserve">4. </w:t>
      </w:r>
      <w:r w:rsidR="00300DD2">
        <w:t xml:space="preserve">На двух компьютерах под управлением </w:t>
      </w:r>
      <w:r w:rsidR="00300DD2">
        <w:rPr>
          <w:lang w:val="en-US"/>
        </w:rPr>
        <w:t>Windows</w:t>
      </w:r>
      <w:r w:rsidR="00300DD2" w:rsidRPr="00B17A8A">
        <w:t xml:space="preserve"> </w:t>
      </w:r>
      <w:r w:rsidR="00300DD2">
        <w:rPr>
          <w:lang w:val="en-US"/>
        </w:rPr>
        <w:t>Server</w:t>
      </w:r>
      <w:r w:rsidR="00300DD2" w:rsidRPr="00B17A8A">
        <w:t xml:space="preserve"> 2008 </w:t>
      </w:r>
      <w:r w:rsidR="00300DD2">
        <w:t xml:space="preserve">установила службу </w:t>
      </w:r>
      <w:r w:rsidR="00300DD2">
        <w:rPr>
          <w:lang w:val="en-US"/>
        </w:rPr>
        <w:t>RRAS</w:t>
      </w:r>
      <w:r w:rsidR="00300DD2">
        <w:t xml:space="preserve"> и настроила статическую маршрутизацию. Настройку статической </w:t>
      </w:r>
      <w:r w:rsidR="00300DD2">
        <w:lastRenderedPageBreak/>
        <w:t xml:space="preserve">маршрутизации в первом случае выполнила с помощью команды </w:t>
      </w:r>
      <w:r w:rsidR="00300DD2">
        <w:rPr>
          <w:lang w:val="en-US"/>
        </w:rPr>
        <w:t>route</w:t>
      </w:r>
      <w:r w:rsidR="00300DD2">
        <w:t xml:space="preserve">, а втором – посредством настройки службы </w:t>
      </w:r>
      <w:r w:rsidR="00300DD2">
        <w:rPr>
          <w:lang w:val="en-US"/>
        </w:rPr>
        <w:t>RRAS</w:t>
      </w:r>
      <w:r w:rsidR="00300DD2">
        <w:t xml:space="preserve">. </w:t>
      </w:r>
    </w:p>
    <w:p w14:paraId="65B73502" w14:textId="55D3F63D" w:rsidR="00F866BD" w:rsidRDefault="00A449CB" w:rsidP="004F59C1">
      <w:pPr>
        <w:pStyle w:val="a2"/>
        <w:numPr>
          <w:ilvl w:val="0"/>
          <w:numId w:val="0"/>
        </w:numPr>
        <w:spacing w:before="240"/>
        <w:jc w:val="center"/>
      </w:pPr>
      <w:r>
        <w:rPr>
          <w:noProof/>
        </w:rPr>
        <w:drawing>
          <wp:inline distT="0" distB="0" distL="0" distR="0" wp14:anchorId="2F4B370A" wp14:editId="0BE41FE0">
            <wp:extent cx="6435106" cy="2235200"/>
            <wp:effectExtent l="0" t="0" r="381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1" r="8666" b="46342"/>
                    <a:stretch/>
                  </pic:blipFill>
                  <pic:spPr bwMode="auto">
                    <a:xfrm>
                      <a:off x="0" y="0"/>
                      <a:ext cx="6439543" cy="223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5FD43" wp14:editId="4FF71B02">
            <wp:extent cx="3005667" cy="2287646"/>
            <wp:effectExtent l="0" t="0" r="4445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" r="68703" b="62602"/>
                    <a:stretch/>
                  </pic:blipFill>
                  <pic:spPr bwMode="auto">
                    <a:xfrm>
                      <a:off x="0" y="0"/>
                      <a:ext cx="3022637" cy="230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6F79D" wp14:editId="149AF48D">
            <wp:extent cx="3296117" cy="2265257"/>
            <wp:effectExtent l="0" t="0" r="0" b="190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6" r="19673" b="62602"/>
                    <a:stretch/>
                  </pic:blipFill>
                  <pic:spPr bwMode="auto">
                    <a:xfrm>
                      <a:off x="0" y="0"/>
                      <a:ext cx="3312884" cy="227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A6C2F" w14:textId="75339FDC" w:rsidR="00A449CB" w:rsidRDefault="00A449CB" w:rsidP="00A43180">
      <w:pPr>
        <w:pStyle w:val="a4"/>
        <w:rPr>
          <w:lang w:val="en-US"/>
        </w:rPr>
      </w:pPr>
      <w:r>
        <w:t xml:space="preserve">Установка роли для </w:t>
      </w:r>
      <w:r>
        <w:rPr>
          <w:lang w:val="en-US"/>
        </w:rPr>
        <w:t>RRAS</w:t>
      </w:r>
    </w:p>
    <w:p w14:paraId="5888A34C" w14:textId="781F079D" w:rsidR="008A0E35" w:rsidRDefault="008A0E35" w:rsidP="008A0E35">
      <w:pPr>
        <w:pStyle w:val="a2"/>
        <w:numPr>
          <w:ilvl w:val="0"/>
          <w:numId w:val="0"/>
        </w:numPr>
        <w:ind w:firstLine="709"/>
      </w:pPr>
      <w:r>
        <w:t xml:space="preserve">Настройку роли произвела в окне «Маршрутизация и удаленный доступ». Запустила «Мастер настройки». На первом шаге выбрала вариант «Особая конфигурация». Из  предложенного списка служб выбрала службу «Маршрутизация локальной сети». </w:t>
      </w:r>
    </w:p>
    <w:p w14:paraId="6A3411C1" w14:textId="174AE25A" w:rsidR="008A0E35" w:rsidRDefault="008A0E35" w:rsidP="008A0E35">
      <w:pPr>
        <w:pStyle w:val="a2"/>
        <w:numPr>
          <w:ilvl w:val="0"/>
          <w:numId w:val="0"/>
        </w:numPr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77EE84E8" wp14:editId="18DAA725">
            <wp:extent cx="3137552" cy="2590800"/>
            <wp:effectExtent l="0" t="0" r="571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8" t="15341" r="56742" b="44947"/>
                    <a:stretch/>
                  </pic:blipFill>
                  <pic:spPr bwMode="auto">
                    <a:xfrm>
                      <a:off x="0" y="0"/>
                      <a:ext cx="3145271" cy="259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5B1B" w14:textId="4897B247" w:rsidR="008A0E35" w:rsidRDefault="008A0E35" w:rsidP="008A0E35">
      <w:pPr>
        <w:pStyle w:val="a4"/>
        <w:rPr>
          <w:noProof/>
        </w:rPr>
      </w:pPr>
      <w:r>
        <w:rPr>
          <w:noProof/>
        </w:rPr>
        <w:t>Выбор конфигурации</w:t>
      </w:r>
    </w:p>
    <w:p w14:paraId="59741801" w14:textId="3B91FA17" w:rsidR="008A0E35" w:rsidRDefault="008A0E35" w:rsidP="008A0E35">
      <w:pPr>
        <w:pStyle w:val="a2"/>
        <w:numPr>
          <w:ilvl w:val="0"/>
          <w:numId w:val="0"/>
        </w:num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950625B" wp14:editId="4E9E2C2C">
            <wp:extent cx="2725199" cy="2396066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9" t="14409" r="57182" b="44715"/>
                    <a:stretch/>
                  </pic:blipFill>
                  <pic:spPr bwMode="auto">
                    <a:xfrm>
                      <a:off x="0" y="0"/>
                      <a:ext cx="2738879" cy="240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A9EC4" wp14:editId="2511679F">
            <wp:extent cx="2717800" cy="2397418"/>
            <wp:effectExtent l="0" t="0" r="635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78" t="14409" r="15159" b="44715"/>
                    <a:stretch/>
                  </pic:blipFill>
                  <pic:spPr bwMode="auto">
                    <a:xfrm>
                      <a:off x="0" y="0"/>
                      <a:ext cx="2729658" cy="240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D8BD" w14:textId="06003ADB" w:rsidR="008A0E35" w:rsidRPr="008A0E35" w:rsidRDefault="008A0E35" w:rsidP="008A0E35">
      <w:pPr>
        <w:pStyle w:val="a4"/>
      </w:pPr>
      <w:r>
        <w:t>Включение маршрутизации локальной сети</w:t>
      </w:r>
    </w:p>
    <w:p w14:paraId="6DA0EFFD" w14:textId="7287A037" w:rsidR="004F59C1" w:rsidRDefault="004F59C1" w:rsidP="007D6F7B">
      <w:pPr>
        <w:pStyle w:val="a2"/>
        <w:numPr>
          <w:ilvl w:val="0"/>
          <w:numId w:val="0"/>
        </w:numPr>
        <w:ind w:firstLine="709"/>
      </w:pPr>
      <w:r>
        <w:t xml:space="preserve">Чтобы настроить статическую маршрутизацию первоначально выяснила номер интерфейса для второго компьютера. Для этого использовала команду </w:t>
      </w:r>
      <w:r>
        <w:rPr>
          <w:lang w:val="en-US"/>
        </w:rPr>
        <w:t>route</w:t>
      </w:r>
      <w:r w:rsidRPr="004F59C1">
        <w:t xml:space="preserve"> </w:t>
      </w:r>
      <w:r>
        <w:rPr>
          <w:lang w:val="en-US"/>
        </w:rPr>
        <w:t>print</w:t>
      </w:r>
      <w:r w:rsidRPr="004F59C1">
        <w:t xml:space="preserve">. </w:t>
      </w:r>
    </w:p>
    <w:p w14:paraId="581A460E" w14:textId="5801D5D9" w:rsidR="004F59C1" w:rsidRDefault="00FD491A" w:rsidP="002351E4">
      <w:pPr>
        <w:pStyle w:val="a2"/>
        <w:numPr>
          <w:ilvl w:val="0"/>
          <w:numId w:val="0"/>
        </w:numPr>
        <w:jc w:val="center"/>
      </w:pPr>
      <w:r w:rsidRPr="00FD491A">
        <w:rPr>
          <w:noProof/>
        </w:rPr>
        <w:drawing>
          <wp:inline distT="0" distB="0" distL="0" distR="0" wp14:anchorId="28A7DCE7" wp14:editId="6833F610">
            <wp:extent cx="5393267" cy="97510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6734" cy="9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B81A" w14:textId="710D1F50" w:rsidR="00FD491A" w:rsidRDefault="00FD491A" w:rsidP="00FD491A">
      <w:pPr>
        <w:pStyle w:val="a4"/>
      </w:pPr>
      <w:r>
        <w:t>Информация об адаптерах</w:t>
      </w:r>
      <w:r w:rsidR="00E07BE4">
        <w:t xml:space="preserve"> на первом сервере</w:t>
      </w:r>
    </w:p>
    <w:p w14:paraId="1F7735DA" w14:textId="285F4D3F" w:rsidR="00E07BE4" w:rsidRDefault="00E07BE4" w:rsidP="002351E4">
      <w:pPr>
        <w:pStyle w:val="a2"/>
        <w:ind w:firstLine="0"/>
        <w:jc w:val="center"/>
      </w:pPr>
      <w:r w:rsidRPr="00E07BE4">
        <w:rPr>
          <w:noProof/>
        </w:rPr>
        <w:drawing>
          <wp:inline distT="0" distB="0" distL="0" distR="0" wp14:anchorId="4A1C2A39" wp14:editId="09A39037">
            <wp:extent cx="5511163" cy="999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9561"/>
                    <a:stretch/>
                  </pic:blipFill>
                  <pic:spPr bwMode="auto">
                    <a:xfrm>
                      <a:off x="0" y="0"/>
                      <a:ext cx="5623317" cy="101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2BE5" w14:textId="63C12C2F" w:rsidR="00E07BE4" w:rsidRPr="00E07BE4" w:rsidRDefault="00E07BE4" w:rsidP="00E07BE4">
      <w:pPr>
        <w:pStyle w:val="a4"/>
      </w:pPr>
      <w:r>
        <w:t>Информация об адаптерах на втором сервере</w:t>
      </w:r>
    </w:p>
    <w:p w14:paraId="53387E5C" w14:textId="55260C22" w:rsidR="00F73D0D" w:rsidRDefault="00F73D0D" w:rsidP="00F73D0D">
      <w:pPr>
        <w:pStyle w:val="a2"/>
      </w:pPr>
      <w:r>
        <w:t xml:space="preserve">С помощью команды </w:t>
      </w:r>
      <w:r>
        <w:rPr>
          <w:lang w:val="en-US"/>
        </w:rPr>
        <w:t>route</w:t>
      </w:r>
      <w:r w:rsidRPr="00F73D0D">
        <w:t xml:space="preserve"> </w:t>
      </w:r>
      <w:r>
        <w:rPr>
          <w:lang w:val="en-US"/>
        </w:rPr>
        <w:t>add</w:t>
      </w:r>
      <w:r>
        <w:t xml:space="preserve"> добавила статический маршрут </w:t>
      </w:r>
      <w:r w:rsidR="002351E4">
        <w:t>до</w:t>
      </w:r>
      <w:r>
        <w:t xml:space="preserve"> второй подсети: </w:t>
      </w:r>
    </w:p>
    <w:p w14:paraId="2D657A66" w14:textId="2C73AF90" w:rsidR="00F73D0D" w:rsidRDefault="002351E4" w:rsidP="002351E4">
      <w:pPr>
        <w:pStyle w:val="a2"/>
        <w:ind w:firstLine="0"/>
        <w:jc w:val="center"/>
      </w:pPr>
      <w:r w:rsidRPr="002351E4">
        <w:rPr>
          <w:noProof/>
        </w:rPr>
        <w:drawing>
          <wp:inline distT="0" distB="0" distL="0" distR="0" wp14:anchorId="4EEA14F5" wp14:editId="06FC3C46">
            <wp:extent cx="6077175" cy="4233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8289" cy="4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E26E" w14:textId="54ABEBF9" w:rsidR="002351E4" w:rsidRDefault="002351E4" w:rsidP="002351E4">
      <w:pPr>
        <w:pStyle w:val="a4"/>
      </w:pPr>
      <w:r>
        <w:t>статический маршрут</w:t>
      </w:r>
    </w:p>
    <w:p w14:paraId="62888BEB" w14:textId="77777777" w:rsidR="00E3355C" w:rsidRPr="00E3355C" w:rsidRDefault="00E3355C" w:rsidP="00E3355C">
      <w:pPr>
        <w:pStyle w:val="a2"/>
      </w:pPr>
    </w:p>
    <w:p w14:paraId="25EB933D" w14:textId="0225C394" w:rsidR="008B57CE" w:rsidRDefault="00E3355C" w:rsidP="008B57CE">
      <w:pPr>
        <w:pStyle w:val="a2"/>
      </w:pPr>
      <w:r>
        <w:t xml:space="preserve">Проверила таблицу маршрутизации: </w:t>
      </w:r>
    </w:p>
    <w:p w14:paraId="7DCCBEFB" w14:textId="2DAD475E" w:rsidR="00E3355C" w:rsidRDefault="00E3355C" w:rsidP="00E3355C">
      <w:pPr>
        <w:pStyle w:val="a2"/>
        <w:jc w:val="center"/>
      </w:pPr>
      <w:r w:rsidRPr="00E3355C">
        <w:rPr>
          <w:noProof/>
        </w:rPr>
        <w:lastRenderedPageBreak/>
        <w:drawing>
          <wp:inline distT="0" distB="0" distL="0" distR="0" wp14:anchorId="79C50A0C" wp14:editId="171F7A8E">
            <wp:extent cx="4694327" cy="241574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A50" w14:textId="7F5F600C" w:rsidR="00E3355C" w:rsidRDefault="00E3355C" w:rsidP="00E3355C">
      <w:pPr>
        <w:pStyle w:val="a4"/>
        <w:rPr>
          <w:lang w:val="en-US"/>
        </w:rPr>
      </w:pPr>
      <w:r>
        <w:t>Таблица маршрутизации</w:t>
      </w:r>
      <w:r w:rsidR="003046DB">
        <w:t xml:space="preserve"> </w:t>
      </w:r>
      <w:r w:rsidR="003046DB">
        <w:rPr>
          <w:lang w:val="en-US"/>
        </w:rPr>
        <w:t>WinServer1</w:t>
      </w:r>
    </w:p>
    <w:p w14:paraId="08F4B7F4" w14:textId="58B36909" w:rsidR="00876EE4" w:rsidRDefault="00876EE4" w:rsidP="00876EE4">
      <w:pPr>
        <w:pStyle w:val="a2"/>
      </w:pPr>
      <w:r>
        <w:t xml:space="preserve">Добавила статический маршрут до первого сервера на </w:t>
      </w:r>
      <w:proofErr w:type="spellStart"/>
      <w:r>
        <w:rPr>
          <w:lang w:val="en-US"/>
        </w:rPr>
        <w:t>WinServer</w:t>
      </w:r>
      <w:proofErr w:type="spellEnd"/>
      <w:r w:rsidRPr="00876EE4">
        <w:t>2</w:t>
      </w:r>
      <w:r>
        <w:t xml:space="preserve"> через настройку службы «Маршрутизация и удаленный доступ»</w:t>
      </w:r>
      <w:r w:rsidRPr="00876EE4">
        <w:t>:</w:t>
      </w:r>
    </w:p>
    <w:p w14:paraId="58F40731" w14:textId="08644FD9" w:rsidR="00876EE4" w:rsidRDefault="00876EE4" w:rsidP="005F0D46">
      <w:pPr>
        <w:pStyle w:val="a2"/>
        <w:jc w:val="center"/>
      </w:pPr>
      <w:r w:rsidRPr="00876EE4">
        <w:rPr>
          <w:noProof/>
        </w:rPr>
        <w:drawing>
          <wp:inline distT="0" distB="0" distL="0" distR="0" wp14:anchorId="5BF9F5D0" wp14:editId="283806A9">
            <wp:extent cx="3741795" cy="18796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7704" cy="188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221" w14:textId="498B79D0" w:rsidR="005F0D46" w:rsidRDefault="005F0D46" w:rsidP="005F0D46">
      <w:pPr>
        <w:pStyle w:val="a4"/>
      </w:pPr>
      <w:r>
        <w:t>Добавление статического маршрута</w:t>
      </w:r>
    </w:p>
    <w:p w14:paraId="06CD08DE" w14:textId="7FF5AC76" w:rsidR="0057172F" w:rsidRPr="0057172F" w:rsidRDefault="0057172F" w:rsidP="0057172F">
      <w:pPr>
        <w:pStyle w:val="a2"/>
        <w:jc w:val="center"/>
      </w:pPr>
      <w:r w:rsidRPr="0057172F">
        <w:rPr>
          <w:noProof/>
        </w:rPr>
        <w:drawing>
          <wp:inline distT="0" distB="0" distL="0" distR="0" wp14:anchorId="0EE62501" wp14:editId="7B5A3540">
            <wp:extent cx="3131592" cy="2438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354" cy="24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CF96" w14:textId="0FE6E2F2" w:rsidR="0057172F" w:rsidRDefault="0057172F" w:rsidP="0057172F">
      <w:pPr>
        <w:pStyle w:val="a4"/>
      </w:pPr>
      <w:r>
        <w:t>Статический маршрут</w:t>
      </w:r>
    </w:p>
    <w:p w14:paraId="279D1750" w14:textId="77545503" w:rsidR="0057172F" w:rsidRDefault="0057172F" w:rsidP="0057172F">
      <w:pPr>
        <w:pStyle w:val="a2"/>
        <w:ind w:firstLine="0"/>
        <w:jc w:val="center"/>
      </w:pPr>
      <w:r w:rsidRPr="0057172F">
        <w:rPr>
          <w:noProof/>
        </w:rPr>
        <w:lastRenderedPageBreak/>
        <w:drawing>
          <wp:inline distT="0" distB="0" distL="0" distR="0" wp14:anchorId="58D60627" wp14:editId="1F9C4839">
            <wp:extent cx="4174067" cy="206524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9227" cy="20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4574" w14:textId="4EB9DAC6" w:rsidR="0057172F" w:rsidRDefault="0057172F" w:rsidP="0057172F">
      <w:pPr>
        <w:pStyle w:val="a4"/>
        <w:rPr>
          <w:lang w:val="en-US"/>
        </w:rPr>
      </w:pPr>
      <w:r>
        <w:t xml:space="preserve">Таблица маршрутизации </w:t>
      </w:r>
      <w:r>
        <w:rPr>
          <w:lang w:val="en-US"/>
        </w:rPr>
        <w:t>WinServer2</w:t>
      </w:r>
    </w:p>
    <w:p w14:paraId="5F01861E" w14:textId="2FDCD188" w:rsidR="002419B9" w:rsidRDefault="00191F6E" w:rsidP="002419B9">
      <w:pPr>
        <w:pStyle w:val="a2"/>
        <w:numPr>
          <w:ilvl w:val="0"/>
          <w:numId w:val="0"/>
        </w:numPr>
        <w:ind w:firstLine="709"/>
      </w:pPr>
      <w:r w:rsidRPr="002419B9">
        <w:t xml:space="preserve">5. </w:t>
      </w:r>
      <w:r w:rsidR="002419B9">
        <w:t xml:space="preserve">Настроила агента </w:t>
      </w:r>
      <w:r w:rsidR="002419B9">
        <w:rPr>
          <w:lang w:val="en-US"/>
        </w:rPr>
        <w:t>DHCP</w:t>
      </w:r>
      <w:r w:rsidR="002419B9">
        <w:t xml:space="preserve">-ретрансляции на </w:t>
      </w:r>
      <w:proofErr w:type="spellStart"/>
      <w:r w:rsidR="002419B9">
        <w:rPr>
          <w:lang w:val="en-US"/>
        </w:rPr>
        <w:t>WinServer</w:t>
      </w:r>
      <w:proofErr w:type="spellEnd"/>
      <w:r w:rsidR="002419B9" w:rsidRPr="002419B9">
        <w:t>2:</w:t>
      </w:r>
    </w:p>
    <w:p w14:paraId="455F2CBE" w14:textId="43BD77B9" w:rsidR="002419B9" w:rsidRDefault="0062544F" w:rsidP="0062544F">
      <w:pPr>
        <w:pStyle w:val="a2"/>
        <w:numPr>
          <w:ilvl w:val="0"/>
          <w:numId w:val="0"/>
        </w:numPr>
        <w:ind w:firstLine="709"/>
        <w:jc w:val="center"/>
      </w:pPr>
      <w:r w:rsidRPr="0062544F">
        <w:rPr>
          <w:noProof/>
        </w:rPr>
        <w:drawing>
          <wp:inline distT="0" distB="0" distL="0" distR="0" wp14:anchorId="14C8DA14" wp14:editId="5B5E17A2">
            <wp:extent cx="3291080" cy="423334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0698" cy="4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C4D4" w14:textId="6163A1CB" w:rsidR="0062544F" w:rsidRDefault="0062544F" w:rsidP="0062544F">
      <w:pPr>
        <w:pStyle w:val="a4"/>
      </w:pPr>
      <w:r>
        <w:t>Добавление нового интерфейса</w:t>
      </w:r>
    </w:p>
    <w:p w14:paraId="4642CF66" w14:textId="1D560CC8" w:rsidR="00D13CFD" w:rsidRPr="00D13CFD" w:rsidRDefault="00D13CFD" w:rsidP="00D13CFD">
      <w:pPr>
        <w:pStyle w:val="a2"/>
      </w:pPr>
    </w:p>
    <w:p w14:paraId="1A30FF3B" w14:textId="4EE1A7A0" w:rsidR="00D13CFD" w:rsidRDefault="00D13CFD" w:rsidP="00D13CFD">
      <w:pPr>
        <w:pStyle w:val="a2"/>
        <w:jc w:val="center"/>
      </w:pPr>
      <w:r w:rsidRPr="00D13CFD">
        <w:rPr>
          <w:noProof/>
        </w:rPr>
        <w:drawing>
          <wp:inline distT="0" distB="0" distL="0" distR="0" wp14:anchorId="2BF6B77C" wp14:editId="32E9D01D">
            <wp:extent cx="2850127" cy="1120237"/>
            <wp:effectExtent l="0" t="0" r="762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CB7" w14:textId="0AFE85E7" w:rsidR="00D13CFD" w:rsidRPr="00D13CFD" w:rsidRDefault="00D13CFD" w:rsidP="00D13CFD">
      <w:pPr>
        <w:pStyle w:val="a4"/>
      </w:pPr>
      <w:r>
        <w:t>Выбор интерфейса для второго адаптера</w:t>
      </w:r>
    </w:p>
    <w:p w14:paraId="371744B5" w14:textId="006BF2F7" w:rsidR="00676E4D" w:rsidRDefault="00D13CFD" w:rsidP="00D13CFD">
      <w:pPr>
        <w:pStyle w:val="a2"/>
        <w:jc w:val="center"/>
      </w:pPr>
      <w:r w:rsidRPr="00D13CFD">
        <w:rPr>
          <w:noProof/>
        </w:rPr>
        <w:drawing>
          <wp:inline distT="0" distB="0" distL="0" distR="0" wp14:anchorId="3E775776" wp14:editId="2B97FA59">
            <wp:extent cx="2896533" cy="1730587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7961" cy="17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9DE9" w14:textId="3E8B68D3" w:rsidR="00D13CFD" w:rsidRDefault="00D13CFD" w:rsidP="00D13CFD">
      <w:pPr>
        <w:pStyle w:val="a4"/>
      </w:pPr>
      <w:r>
        <w:rPr>
          <w:lang w:val="en-US"/>
        </w:rPr>
        <w:t>IP</w:t>
      </w:r>
      <w:r w:rsidRPr="00D13CFD">
        <w:t>-</w:t>
      </w:r>
      <w:r>
        <w:t xml:space="preserve">адрес </w:t>
      </w:r>
      <w:r>
        <w:rPr>
          <w:lang w:val="en-US"/>
        </w:rPr>
        <w:t>comp</w:t>
      </w:r>
      <w:r w:rsidRPr="00D13CFD">
        <w:t xml:space="preserve">1 </w:t>
      </w:r>
      <w:r>
        <w:t xml:space="preserve">под управлением </w:t>
      </w:r>
      <w:r>
        <w:rPr>
          <w:lang w:val="en-US"/>
        </w:rPr>
        <w:t>Windows</w:t>
      </w:r>
      <w:r w:rsidRPr="00D13CFD">
        <w:t>7</w:t>
      </w:r>
    </w:p>
    <w:p w14:paraId="054129B8" w14:textId="1192ACAB" w:rsidR="00103D37" w:rsidRDefault="00103D37" w:rsidP="00103D37">
      <w:pPr>
        <w:pStyle w:val="a2"/>
      </w:pPr>
      <w:r>
        <w:t xml:space="preserve">6. </w:t>
      </w:r>
      <w:r w:rsidRPr="00103D37">
        <w:t>Сконфигурир</w:t>
      </w:r>
      <w:r>
        <w:t>овала</w:t>
      </w:r>
      <w:r w:rsidRPr="00103D37">
        <w:t xml:space="preserve"> все компьютеры под управлением </w:t>
      </w:r>
      <w:proofErr w:type="spellStart"/>
      <w:r w:rsidRPr="00103D37">
        <w:t>Windows</w:t>
      </w:r>
      <w:proofErr w:type="spellEnd"/>
      <w:r w:rsidRPr="00103D37">
        <w:t xml:space="preserve"> 7 на автоматическую настройку параметров TCP/IP.</w:t>
      </w:r>
    </w:p>
    <w:p w14:paraId="4369C04F" w14:textId="5D8D18FE" w:rsidR="005A2439" w:rsidRDefault="005A2439" w:rsidP="00451D47">
      <w:pPr>
        <w:pStyle w:val="a2"/>
        <w:ind w:firstLine="0"/>
        <w:jc w:val="center"/>
      </w:pPr>
      <w:r w:rsidRPr="005A2439">
        <w:rPr>
          <w:noProof/>
        </w:rPr>
        <w:lastRenderedPageBreak/>
        <w:drawing>
          <wp:inline distT="0" distB="0" distL="0" distR="0" wp14:anchorId="20B1A388" wp14:editId="46B0DC5F">
            <wp:extent cx="2992861" cy="310620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37" t="3713" r="53356" b="12944"/>
                    <a:stretch/>
                  </pic:blipFill>
                  <pic:spPr bwMode="auto">
                    <a:xfrm>
                      <a:off x="0" y="0"/>
                      <a:ext cx="3010105" cy="312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2439">
        <w:rPr>
          <w:noProof/>
        </w:rPr>
        <w:drawing>
          <wp:inline distT="0" distB="0" distL="0" distR="0" wp14:anchorId="30E82AAB" wp14:editId="76811C08">
            <wp:extent cx="2777675" cy="3141133"/>
            <wp:effectExtent l="0" t="0" r="381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3569" t="6730"/>
                    <a:stretch/>
                  </pic:blipFill>
                  <pic:spPr bwMode="auto">
                    <a:xfrm>
                      <a:off x="0" y="0"/>
                      <a:ext cx="2780681" cy="314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B6A6" w14:textId="50C4377F" w:rsidR="00451D47" w:rsidRPr="00103D37" w:rsidRDefault="00451D47" w:rsidP="00451D47">
      <w:pPr>
        <w:pStyle w:val="a4"/>
      </w:pPr>
      <w:r>
        <w:t>Настройка на автоматическое получение адресов</w:t>
      </w:r>
    </w:p>
    <w:p w14:paraId="4B0AC7F4" w14:textId="0898319F" w:rsidR="0057172F" w:rsidRDefault="000B76F4" w:rsidP="0057172F">
      <w:pPr>
        <w:pStyle w:val="a2"/>
      </w:pPr>
      <w:r>
        <w:t xml:space="preserve">7. Проверила работу </w:t>
      </w:r>
      <w:r>
        <w:rPr>
          <w:lang w:val="en-US"/>
        </w:rPr>
        <w:t>DHCP</w:t>
      </w:r>
      <w:r>
        <w:t xml:space="preserve">-сервера на первом и втором компьютере с помощью команды </w:t>
      </w:r>
      <w:r>
        <w:rPr>
          <w:lang w:val="en-US"/>
        </w:rPr>
        <w:t>ipconfig</w:t>
      </w:r>
      <w:r>
        <w:t xml:space="preserve">. После этого зарезервировала </w:t>
      </w:r>
      <w:r>
        <w:rPr>
          <w:lang w:val="en-US"/>
        </w:rPr>
        <w:t>IP</w:t>
      </w:r>
      <w:r w:rsidRPr="000B76F4">
        <w:t>-</w:t>
      </w:r>
      <w:r>
        <w:t xml:space="preserve">адрес на первого компьютера. Для этого на первом сервере открыла настройки </w:t>
      </w:r>
      <w:r>
        <w:rPr>
          <w:lang w:val="en-US"/>
        </w:rPr>
        <w:t>DHCP</w:t>
      </w:r>
      <w:r>
        <w:t>-сервера и</w:t>
      </w:r>
      <w:r w:rsidR="00E14176" w:rsidRPr="00E14176">
        <w:t xml:space="preserve"> </w:t>
      </w:r>
      <w:r w:rsidR="00E14176">
        <w:t xml:space="preserve">открывшемся окне развернула раздел </w:t>
      </w:r>
      <w:proofErr w:type="spellStart"/>
      <w:r w:rsidR="00E14176">
        <w:rPr>
          <w:lang w:val="en-US"/>
        </w:rPr>
        <w:t>IPv</w:t>
      </w:r>
      <w:proofErr w:type="spellEnd"/>
      <w:r w:rsidR="00E14176" w:rsidRPr="00E14176">
        <w:t>4</w:t>
      </w:r>
      <w:r w:rsidR="00E14176">
        <w:t xml:space="preserve"> в котором выбрала «Область </w:t>
      </w:r>
      <w:r w:rsidR="00E14176" w:rsidRPr="00E14176">
        <w:t>[192.168.110.0]</w:t>
      </w:r>
      <w:r w:rsidR="00E14176">
        <w:t xml:space="preserve"> </w:t>
      </w:r>
      <w:r w:rsidR="00E14176">
        <w:rPr>
          <w:lang w:val="en-US"/>
        </w:rPr>
        <w:t>subnet</w:t>
      </w:r>
      <w:r w:rsidR="00E14176" w:rsidRPr="00E14176">
        <w:t>1</w:t>
      </w:r>
      <w:r w:rsidR="00E14176">
        <w:t xml:space="preserve">» выбрала пункт «Резервирование» и в его контекстном меню выбрала «Создать резервирование». Ввела данные для резервирования. Значение </w:t>
      </w:r>
      <w:r w:rsidR="00E14176">
        <w:rPr>
          <w:lang w:val="en-US"/>
        </w:rPr>
        <w:t>MAC</w:t>
      </w:r>
      <w:r w:rsidR="00E14176">
        <w:t xml:space="preserve">-адреса для адаптера получила на первом компьютере, после ввода команды </w:t>
      </w:r>
      <w:r w:rsidR="00E14176">
        <w:rPr>
          <w:lang w:val="en-US"/>
        </w:rPr>
        <w:t>ipconfig</w:t>
      </w:r>
      <w:r w:rsidR="00E14176" w:rsidRPr="00E14176">
        <w:t xml:space="preserve"> /</w:t>
      </w:r>
      <w:r w:rsidR="00E14176">
        <w:rPr>
          <w:lang w:val="en-US"/>
        </w:rPr>
        <w:t>all</w:t>
      </w:r>
      <w:r w:rsidR="00E14176">
        <w:t xml:space="preserve">. </w:t>
      </w:r>
      <w:r w:rsidR="00D939B8">
        <w:t xml:space="preserve">После резервирования </w:t>
      </w:r>
      <w:r w:rsidR="00D939B8">
        <w:rPr>
          <w:lang w:val="en-US"/>
        </w:rPr>
        <w:t>IP-</w:t>
      </w:r>
      <w:r w:rsidR="00D939B8">
        <w:t xml:space="preserve">адрес компьютера изменился на зарезервированный. </w:t>
      </w:r>
    </w:p>
    <w:p w14:paraId="2022D4D3" w14:textId="1FDA6481" w:rsidR="000B76F4" w:rsidRDefault="00567939" w:rsidP="00567939">
      <w:pPr>
        <w:pStyle w:val="a2"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184E61BD" wp14:editId="272782B7">
            <wp:extent cx="6235723" cy="3115733"/>
            <wp:effectExtent l="0" t="0" r="0" b="8890"/>
            <wp:docPr id="27" name="Рисунок 27" descr="Изображение выглядит как компьютер, внутренний, снимок экрана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компьютер, внутренний, снимок экрана, сидит&#10;&#10;Автоматически созданное описание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1" t="42886" r="54889" b="25978"/>
                    <a:stretch/>
                  </pic:blipFill>
                  <pic:spPr bwMode="auto">
                    <a:xfrm>
                      <a:off x="0" y="0"/>
                      <a:ext cx="6260790" cy="312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B0D9" w14:textId="22930144" w:rsidR="000B76F4" w:rsidRDefault="000B76F4" w:rsidP="000B76F4">
      <w:pPr>
        <w:pStyle w:val="a4"/>
      </w:pPr>
      <w:r>
        <w:t xml:space="preserve">Проверка </w:t>
      </w:r>
      <w:r>
        <w:rPr>
          <w:lang w:val="en-US"/>
        </w:rPr>
        <w:t>DHCP</w:t>
      </w:r>
      <w:r w:rsidRPr="000B76F4">
        <w:t>-</w:t>
      </w:r>
      <w:r>
        <w:t>сервера на первом компьютере</w:t>
      </w:r>
    </w:p>
    <w:p w14:paraId="7CA4443F" w14:textId="2783A596" w:rsidR="00567939" w:rsidRPr="00567939" w:rsidRDefault="00567939" w:rsidP="00567939">
      <w:pPr>
        <w:pStyle w:val="a2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7429B0" wp14:editId="4E6D1075">
            <wp:extent cx="5601629" cy="2760133"/>
            <wp:effectExtent l="0" t="0" r="0" b="2540"/>
            <wp:docPr id="8" name="Рисунок 8" descr="Изображение выглядит как компьютер, внутренний, снимок экрана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компьютер, внутренний, снимок экрана, сидит&#10;&#10;Автоматически созданное описание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42" t="43206" r="16115" b="25658"/>
                    <a:stretch/>
                  </pic:blipFill>
                  <pic:spPr bwMode="auto">
                    <a:xfrm>
                      <a:off x="0" y="0"/>
                      <a:ext cx="5619051" cy="276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7A593" w14:textId="7FC18CC7" w:rsidR="000B76F4" w:rsidRDefault="000B76F4" w:rsidP="000B76F4">
      <w:pPr>
        <w:pStyle w:val="a4"/>
      </w:pPr>
      <w:r>
        <w:t xml:space="preserve">Проверка </w:t>
      </w:r>
      <w:r>
        <w:rPr>
          <w:lang w:val="en-US"/>
        </w:rPr>
        <w:t>DHCP</w:t>
      </w:r>
      <w:r>
        <w:t xml:space="preserve">-сервера на втором компьютере </w:t>
      </w:r>
    </w:p>
    <w:p w14:paraId="3F42BB9C" w14:textId="28F834CD" w:rsidR="000B76F4" w:rsidRDefault="000B76F4" w:rsidP="00E14176">
      <w:pPr>
        <w:pStyle w:val="a2"/>
        <w:jc w:val="center"/>
      </w:pPr>
      <w:r w:rsidRPr="000B76F4">
        <w:rPr>
          <w:noProof/>
        </w:rPr>
        <w:drawing>
          <wp:inline distT="0" distB="0" distL="0" distR="0" wp14:anchorId="53C9A093" wp14:editId="792203C9">
            <wp:extent cx="2674852" cy="251481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5CD6" w14:textId="02AE9C87" w:rsidR="000B76F4" w:rsidRDefault="000B76F4" w:rsidP="00E14176">
      <w:pPr>
        <w:pStyle w:val="a4"/>
      </w:pPr>
      <w:r>
        <w:t xml:space="preserve">Резервирование </w:t>
      </w:r>
      <w:r w:rsidR="00E14176">
        <w:rPr>
          <w:lang w:val="en-US"/>
        </w:rPr>
        <w:t>IP-</w:t>
      </w:r>
      <w:r w:rsidR="00E14176">
        <w:t>адреса</w:t>
      </w:r>
    </w:p>
    <w:p w14:paraId="7FB79592" w14:textId="58B797F6" w:rsidR="00E14176" w:rsidRDefault="00E14176" w:rsidP="002C5F03">
      <w:pPr>
        <w:pStyle w:val="a2"/>
        <w:ind w:firstLine="0"/>
        <w:jc w:val="center"/>
      </w:pPr>
      <w:r w:rsidRPr="00E14176">
        <w:rPr>
          <w:noProof/>
        </w:rPr>
        <w:drawing>
          <wp:inline distT="0" distB="0" distL="0" distR="0" wp14:anchorId="432C148E" wp14:editId="661BEF48">
            <wp:extent cx="5562600" cy="1332403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7264" cy="13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AD68" w14:textId="51B46937" w:rsidR="00E14176" w:rsidRDefault="00E14176" w:rsidP="00E14176">
      <w:pPr>
        <w:pStyle w:val="a4"/>
        <w:rPr>
          <w:lang w:val="en-US"/>
        </w:rPr>
      </w:pPr>
      <w:r>
        <w:t xml:space="preserve">Физический адрес для </w:t>
      </w:r>
      <w:r>
        <w:rPr>
          <w:lang w:val="en-US"/>
        </w:rPr>
        <w:t>comp1</w:t>
      </w:r>
    </w:p>
    <w:p w14:paraId="113555A0" w14:textId="3552290F" w:rsidR="00D939B8" w:rsidRDefault="00D939B8" w:rsidP="002C5F03">
      <w:pPr>
        <w:pStyle w:val="a2"/>
        <w:ind w:firstLine="0"/>
        <w:jc w:val="center"/>
        <w:rPr>
          <w:lang w:val="en-US"/>
        </w:rPr>
      </w:pPr>
      <w:r w:rsidRPr="00D939B8">
        <w:rPr>
          <w:noProof/>
          <w:lang w:val="en-US"/>
        </w:rPr>
        <w:lastRenderedPageBreak/>
        <w:drawing>
          <wp:inline distT="0" distB="0" distL="0" distR="0" wp14:anchorId="038D079A" wp14:editId="4D5447C5">
            <wp:extent cx="4724400" cy="2183246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0159" cy="21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BC8" w14:textId="3845E562" w:rsidR="00D939B8" w:rsidRDefault="00D939B8" w:rsidP="00D939B8">
      <w:pPr>
        <w:pStyle w:val="a4"/>
        <w:rPr>
          <w:lang w:val="en-US"/>
        </w:rPr>
      </w:pPr>
      <w:r>
        <w:t xml:space="preserve">Новый адрес для </w:t>
      </w:r>
      <w:r>
        <w:rPr>
          <w:lang w:val="en-US"/>
        </w:rPr>
        <w:t>comp1</w:t>
      </w:r>
    </w:p>
    <w:p w14:paraId="6C7DA83B" w14:textId="7E26CF11" w:rsidR="002504C5" w:rsidRDefault="0088371A" w:rsidP="002504C5">
      <w:pPr>
        <w:pStyle w:val="a2"/>
        <w:jc w:val="center"/>
        <w:rPr>
          <w:lang w:val="en-US"/>
        </w:rPr>
      </w:pPr>
      <w:r w:rsidRPr="0088371A">
        <w:rPr>
          <w:lang w:val="en-US"/>
        </w:rPr>
        <w:drawing>
          <wp:inline distT="0" distB="0" distL="0" distR="0" wp14:anchorId="31264E74" wp14:editId="259C744F">
            <wp:extent cx="4877223" cy="1005927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AD3F" w14:textId="0A7CEF81" w:rsidR="0088371A" w:rsidRDefault="0088371A" w:rsidP="002504C5">
      <w:pPr>
        <w:pStyle w:val="a2"/>
        <w:jc w:val="center"/>
        <w:rPr>
          <w:lang w:val="en-US"/>
        </w:rPr>
      </w:pPr>
      <w:r w:rsidRPr="0088371A">
        <w:rPr>
          <w:lang w:val="en-US"/>
        </w:rPr>
        <w:drawing>
          <wp:inline distT="0" distB="0" distL="0" distR="0" wp14:anchorId="75FCE9CC" wp14:editId="02A23152">
            <wp:extent cx="4816257" cy="662997"/>
            <wp:effectExtent l="0" t="0" r="381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B8CC" w14:textId="647C5BD7" w:rsidR="002504C5" w:rsidRPr="002504C5" w:rsidRDefault="002504C5" w:rsidP="002504C5">
      <w:pPr>
        <w:pStyle w:val="a4"/>
        <w:rPr>
          <w:lang w:val="en-US"/>
        </w:rPr>
      </w:pPr>
      <w:r>
        <w:t xml:space="preserve">Арендованные адреса </w:t>
      </w:r>
      <w:r>
        <w:rPr>
          <w:lang w:val="en-US"/>
        </w:rPr>
        <w:t>DHCP</w:t>
      </w:r>
      <w:r>
        <w:t>-сервера</w:t>
      </w:r>
    </w:p>
    <w:p w14:paraId="563A3D75" w14:textId="71BE9D1D" w:rsidR="00637697" w:rsidRDefault="00637697" w:rsidP="00637697">
      <w:pPr>
        <w:pStyle w:val="a2"/>
      </w:pPr>
      <w:r w:rsidRPr="00637697">
        <w:t xml:space="preserve">8. </w:t>
      </w:r>
      <w:r>
        <w:t xml:space="preserve">Создала записи </w:t>
      </w:r>
      <w:r>
        <w:rPr>
          <w:lang w:val="en-US"/>
        </w:rPr>
        <w:t>A</w:t>
      </w:r>
      <w:r w:rsidRPr="00637697">
        <w:t xml:space="preserve"> </w:t>
      </w:r>
      <w:r>
        <w:t xml:space="preserve">и </w:t>
      </w:r>
      <w:r>
        <w:rPr>
          <w:lang w:val="en-US"/>
        </w:rPr>
        <w:t>PTR</w:t>
      </w:r>
      <w:r>
        <w:t xml:space="preserve"> в базе данных </w:t>
      </w:r>
      <w:r>
        <w:rPr>
          <w:lang w:val="en-US"/>
        </w:rPr>
        <w:t>DNS</w:t>
      </w:r>
      <w:r>
        <w:t xml:space="preserve">-сервера. Для этого в «Диспетчер </w:t>
      </w:r>
      <w:r>
        <w:rPr>
          <w:lang w:val="en-US"/>
        </w:rPr>
        <w:t>DN</w:t>
      </w:r>
      <w:r>
        <w:t>» нашла установленный ранее сервер. После открыла папку «Зоны прямого просмотра» и нажала правой кнопкой мыши по пункту «</w:t>
      </w:r>
      <w:r>
        <w:rPr>
          <w:lang w:val="en-US"/>
        </w:rPr>
        <w:t>KUR</w:t>
      </w:r>
      <w:r>
        <w:t>». Далее нажала «Создать узел (</w:t>
      </w:r>
      <w:r>
        <w:rPr>
          <w:lang w:val="en-US"/>
        </w:rPr>
        <w:t>A</w:t>
      </w:r>
      <w:r w:rsidRPr="00637697">
        <w:t xml:space="preserve"> </w:t>
      </w:r>
      <w:r>
        <w:t xml:space="preserve">или </w:t>
      </w:r>
      <w:r>
        <w:rPr>
          <w:lang w:val="en-US"/>
        </w:rPr>
        <w:t>AA</w:t>
      </w:r>
      <w:r w:rsidRPr="00637697">
        <w:t>)</w:t>
      </w:r>
      <w:r>
        <w:t xml:space="preserve">». В появившемся окне заполнила имя, по которому будет осуществляться обращение </w:t>
      </w:r>
      <w:r w:rsidR="00FF4E75">
        <w:t xml:space="preserve">к первому компьютеру на </w:t>
      </w:r>
      <w:r w:rsidR="00FF4E75">
        <w:rPr>
          <w:lang w:val="en-US"/>
        </w:rPr>
        <w:t>Windows</w:t>
      </w:r>
      <w:r w:rsidR="00FF4E75" w:rsidRPr="00FF4E75">
        <w:t xml:space="preserve"> 7</w:t>
      </w:r>
      <w:r w:rsidR="00FF4E75">
        <w:t xml:space="preserve">, и адрес этого компьютера. Отметила флаг «Создать соответствующую </w:t>
      </w:r>
      <w:r w:rsidR="00FF4E75">
        <w:rPr>
          <w:lang w:val="en-US"/>
        </w:rPr>
        <w:t>PTR</w:t>
      </w:r>
      <w:r w:rsidR="00FF4E75" w:rsidRPr="00FF4E75">
        <w:t>-</w:t>
      </w:r>
      <w:r w:rsidR="00FF4E75">
        <w:t xml:space="preserve">запись». Повторила эти действия для каждого компьютера в сети. </w:t>
      </w:r>
    </w:p>
    <w:p w14:paraId="389E67BC" w14:textId="300B99DA" w:rsidR="00490A11" w:rsidRDefault="00490A11" w:rsidP="00490A11">
      <w:pPr>
        <w:pStyle w:val="a2"/>
        <w:jc w:val="center"/>
      </w:pPr>
      <w:r w:rsidRPr="00490A11">
        <w:rPr>
          <w:noProof/>
        </w:rPr>
        <w:drawing>
          <wp:inline distT="0" distB="0" distL="0" distR="0" wp14:anchorId="43B46212" wp14:editId="10AEC96E">
            <wp:extent cx="2487029" cy="2494279"/>
            <wp:effectExtent l="0" t="0" r="889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8504" cy="24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1C6F" w14:textId="62917CD9" w:rsidR="00490A11" w:rsidRDefault="00490A11" w:rsidP="00490A11">
      <w:pPr>
        <w:pStyle w:val="a4"/>
      </w:pPr>
      <w:r>
        <w:t>Создание записи</w:t>
      </w:r>
    </w:p>
    <w:p w14:paraId="45256EE3" w14:textId="7C7FDBC2" w:rsidR="00FF4E75" w:rsidRDefault="006A26F4" w:rsidP="00FF4E75">
      <w:pPr>
        <w:pStyle w:val="a2"/>
        <w:ind w:firstLine="0"/>
        <w:jc w:val="center"/>
      </w:pPr>
      <w:r w:rsidRPr="006A26F4">
        <w:lastRenderedPageBreak/>
        <w:drawing>
          <wp:inline distT="0" distB="0" distL="0" distR="0" wp14:anchorId="501EA619" wp14:editId="4CFB04E2">
            <wp:extent cx="4511374" cy="1456266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0523" cy="145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FDC" w14:textId="5054815C" w:rsidR="00FF4E75" w:rsidRDefault="00FF4E75" w:rsidP="00FF4E75">
      <w:pPr>
        <w:pStyle w:val="a4"/>
      </w:pPr>
      <w:r>
        <w:t>Записи зоны прямого просмотра</w:t>
      </w:r>
    </w:p>
    <w:p w14:paraId="5CA473E7" w14:textId="67378F15" w:rsidR="00FF4E75" w:rsidRDefault="006A26F4" w:rsidP="00FF4E75">
      <w:pPr>
        <w:pStyle w:val="a2"/>
        <w:ind w:firstLine="0"/>
        <w:jc w:val="center"/>
      </w:pPr>
      <w:r w:rsidRPr="006A26F4">
        <w:drawing>
          <wp:inline distT="0" distB="0" distL="0" distR="0" wp14:anchorId="5978F850" wp14:editId="3F70A9B3">
            <wp:extent cx="4258677" cy="1507066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8336" cy="151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43EB" w14:textId="266EA5B6" w:rsidR="00FF4E75" w:rsidRDefault="00FF4E75" w:rsidP="00FF4E75">
      <w:pPr>
        <w:pStyle w:val="a4"/>
      </w:pPr>
      <w:r>
        <w:t>Записи зоны обратного просмотра</w:t>
      </w:r>
    </w:p>
    <w:p w14:paraId="7DD80E08" w14:textId="1B2032A6" w:rsidR="001366FC" w:rsidRDefault="001366FC" w:rsidP="001366FC">
      <w:pPr>
        <w:pStyle w:val="a2"/>
      </w:pPr>
      <w:r>
        <w:t xml:space="preserve">9. Проверила работу </w:t>
      </w:r>
      <w:r>
        <w:rPr>
          <w:lang w:val="en-US"/>
        </w:rPr>
        <w:t>DNS-</w:t>
      </w:r>
      <w:r>
        <w:t>сервера</w:t>
      </w:r>
      <w:r w:rsidR="00D671F1">
        <w:t>:</w:t>
      </w:r>
    </w:p>
    <w:p w14:paraId="3D43DC80" w14:textId="60658022" w:rsidR="00D671F1" w:rsidRDefault="006A26F4" w:rsidP="00ED1C33">
      <w:pPr>
        <w:pStyle w:val="a2"/>
        <w:jc w:val="center"/>
      </w:pPr>
      <w:r w:rsidRPr="006A26F4">
        <w:drawing>
          <wp:inline distT="0" distB="0" distL="0" distR="0" wp14:anchorId="30F18E84" wp14:editId="73EB9E57">
            <wp:extent cx="4423513" cy="432646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1588"/>
                    <a:stretch/>
                  </pic:blipFill>
                  <pic:spPr bwMode="auto">
                    <a:xfrm>
                      <a:off x="0" y="0"/>
                      <a:ext cx="4436288" cy="433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FDC6D" w14:textId="2DC38652" w:rsidR="00ED1C33" w:rsidRDefault="00ED1C33" w:rsidP="00ED1C33">
      <w:pPr>
        <w:pStyle w:val="a4"/>
        <w:rPr>
          <w:lang w:val="en-US"/>
        </w:rPr>
      </w:pPr>
      <w:r>
        <w:t xml:space="preserve">Проверка с </w:t>
      </w:r>
      <w:r>
        <w:rPr>
          <w:lang w:val="en-US"/>
        </w:rPr>
        <w:t>comp1</w:t>
      </w:r>
    </w:p>
    <w:p w14:paraId="4104CEEE" w14:textId="162D8A3D" w:rsidR="006A26F4" w:rsidRPr="006A26F4" w:rsidRDefault="006A26F4" w:rsidP="006A26F4">
      <w:pPr>
        <w:pStyle w:val="a2"/>
        <w:jc w:val="center"/>
        <w:rPr>
          <w:lang w:val="en-US"/>
        </w:rPr>
      </w:pPr>
      <w:r w:rsidRPr="006A26F4">
        <w:rPr>
          <w:lang w:val="en-US"/>
        </w:rPr>
        <w:lastRenderedPageBreak/>
        <w:drawing>
          <wp:inline distT="0" distB="0" distL="0" distR="0" wp14:anchorId="6C1D01BA" wp14:editId="4CC16C8F">
            <wp:extent cx="4033064" cy="3953933"/>
            <wp:effectExtent l="0" t="0" r="571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5399" t="4522" r="8013"/>
                    <a:stretch/>
                  </pic:blipFill>
                  <pic:spPr bwMode="auto">
                    <a:xfrm>
                      <a:off x="0" y="0"/>
                      <a:ext cx="4042214" cy="396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A220" w14:textId="13A8FC66" w:rsidR="00ED1C33" w:rsidRDefault="00ED1C33" w:rsidP="00ED1C33">
      <w:pPr>
        <w:pStyle w:val="a4"/>
        <w:rPr>
          <w:lang w:val="en-US"/>
        </w:rPr>
      </w:pPr>
      <w:r>
        <w:t xml:space="preserve">Проверка с </w:t>
      </w:r>
      <w:r>
        <w:rPr>
          <w:lang w:val="en-US"/>
        </w:rPr>
        <w:t>comp2</w:t>
      </w:r>
    </w:p>
    <w:p w14:paraId="54E78ADA" w14:textId="04CC0155" w:rsidR="000D5AFE" w:rsidRDefault="000D5AFE" w:rsidP="000D5AFE">
      <w:pPr>
        <w:pStyle w:val="a2"/>
        <w:jc w:val="center"/>
        <w:rPr>
          <w:lang w:val="en-US"/>
        </w:rPr>
      </w:pPr>
      <w:r w:rsidRPr="000D5AFE">
        <w:rPr>
          <w:lang w:val="en-US"/>
        </w:rPr>
        <w:drawing>
          <wp:inline distT="0" distB="0" distL="0" distR="0" wp14:anchorId="7FA89F93" wp14:editId="02FED207">
            <wp:extent cx="4176122" cy="1318374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C27F" w14:textId="24AB7961" w:rsidR="000D5AFE" w:rsidRPr="000D5AFE" w:rsidRDefault="000D5AFE" w:rsidP="000D5AFE">
      <w:pPr>
        <w:pStyle w:val="a4"/>
        <w:rPr>
          <w:lang w:val="en-US"/>
        </w:rPr>
      </w:pPr>
      <w:r>
        <w:t>Определение доменного имени</w:t>
      </w:r>
    </w:p>
    <w:p w14:paraId="311E317F" w14:textId="46650BBB" w:rsidR="000B76F4" w:rsidRDefault="00725E49" w:rsidP="0057172F">
      <w:pPr>
        <w:pStyle w:val="a2"/>
      </w:pPr>
      <w:r w:rsidRPr="00725E49">
        <w:t xml:space="preserve">10. </w:t>
      </w:r>
      <w:r>
        <w:t xml:space="preserve">Удалила статическую маршрутизацию созданную в п.4. Для первого компьютера командой </w:t>
      </w:r>
      <w:r>
        <w:rPr>
          <w:lang w:val="en-US"/>
        </w:rPr>
        <w:t>route</w:t>
      </w:r>
      <w:r w:rsidRPr="00725E49">
        <w:t xml:space="preserve"> </w:t>
      </w:r>
      <w:r>
        <w:rPr>
          <w:lang w:val="en-US"/>
        </w:rPr>
        <w:t>delete</w:t>
      </w:r>
      <w:r>
        <w:t xml:space="preserve">, для второго – в настройках службы </w:t>
      </w:r>
      <w:r>
        <w:rPr>
          <w:lang w:val="en-US"/>
        </w:rPr>
        <w:t>RRAS</w:t>
      </w:r>
      <w:r>
        <w:t xml:space="preserve">. </w:t>
      </w:r>
    </w:p>
    <w:p w14:paraId="2D7FCE11" w14:textId="424C6F24" w:rsidR="000A3B2F" w:rsidRDefault="000A3B2F" w:rsidP="000A3B2F">
      <w:pPr>
        <w:pStyle w:val="a2"/>
        <w:jc w:val="center"/>
      </w:pPr>
      <w:r w:rsidRPr="000A3B2F">
        <w:rPr>
          <w:noProof/>
        </w:rPr>
        <w:drawing>
          <wp:inline distT="0" distB="0" distL="0" distR="0" wp14:anchorId="1AC4D03F" wp14:editId="74E01F64">
            <wp:extent cx="3965238" cy="142240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7068" cy="14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CFA" w14:textId="75D8328F" w:rsidR="000A3B2F" w:rsidRDefault="000A3B2F" w:rsidP="000A3B2F">
      <w:pPr>
        <w:pStyle w:val="a4"/>
      </w:pPr>
      <w:r>
        <w:t>Удаление статического маршрута на первом сервере</w:t>
      </w:r>
    </w:p>
    <w:p w14:paraId="02189469" w14:textId="3C0507D7" w:rsidR="002C0077" w:rsidRDefault="002C0077" w:rsidP="00CF046D">
      <w:pPr>
        <w:pStyle w:val="a2"/>
        <w:jc w:val="center"/>
      </w:pPr>
      <w:r w:rsidRPr="002C0077">
        <w:rPr>
          <w:noProof/>
        </w:rPr>
        <w:drawing>
          <wp:inline distT="0" distB="0" distL="0" distR="0" wp14:anchorId="5930A17E" wp14:editId="646CF34A">
            <wp:extent cx="5334945" cy="448734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7254" cy="45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E98" w14:textId="3E83001F" w:rsidR="002C0077" w:rsidRDefault="002C0077" w:rsidP="002C0077">
      <w:pPr>
        <w:pStyle w:val="a4"/>
      </w:pPr>
      <w:r>
        <w:t>Удаление статического маршрута на втором сервере</w:t>
      </w:r>
    </w:p>
    <w:p w14:paraId="42A87330" w14:textId="7CB51469" w:rsidR="008A0E35" w:rsidRDefault="008A0E35" w:rsidP="008A0E35">
      <w:pPr>
        <w:pStyle w:val="a2"/>
      </w:pPr>
      <w:r>
        <w:t>Далее настроила динамическую маршрутизацию между подсетями. Для этого на первом сервера в окне «Маршрутизация и удаленный доступ» добавила новый протокол маршрутизации. Выбрала «</w:t>
      </w:r>
      <w:r>
        <w:rPr>
          <w:lang w:val="en-US"/>
        </w:rPr>
        <w:t>RIP</w:t>
      </w:r>
      <w:r>
        <w:t xml:space="preserve"> версии 2 для </w:t>
      </w:r>
      <w:r>
        <w:rPr>
          <w:lang w:val="en-US"/>
        </w:rPr>
        <w:t>IP</w:t>
      </w:r>
      <w:r>
        <w:t xml:space="preserve">». По появившемуся в списке </w:t>
      </w:r>
      <w:r>
        <w:lastRenderedPageBreak/>
        <w:t>выбрала «Новый интерфейс». Выбрала интерфейс «</w:t>
      </w:r>
      <w:r w:rsidR="00106672">
        <w:t>Адаптер 1</w:t>
      </w:r>
      <w:r>
        <w:t xml:space="preserve">». </w:t>
      </w:r>
      <w:r w:rsidR="007A7AA3">
        <w:t xml:space="preserve">Так же сделала и для второго сервера. </w:t>
      </w:r>
    </w:p>
    <w:p w14:paraId="70DA142A" w14:textId="0282FC1C" w:rsidR="00DF1F73" w:rsidRDefault="00106672" w:rsidP="00106672">
      <w:pPr>
        <w:pStyle w:val="a2"/>
        <w:ind w:firstLine="0"/>
        <w:jc w:val="center"/>
      </w:pPr>
      <w:r w:rsidRPr="00106672">
        <w:rPr>
          <w:noProof/>
        </w:rPr>
        <w:drawing>
          <wp:inline distT="0" distB="0" distL="0" distR="0" wp14:anchorId="7C5E78C7" wp14:editId="2D49C7CE">
            <wp:extent cx="4389602" cy="7281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3204" cy="7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8294" w14:textId="7D28C374" w:rsidR="00106672" w:rsidRDefault="00106672" w:rsidP="00106672">
      <w:pPr>
        <w:pStyle w:val="a2"/>
        <w:ind w:firstLine="0"/>
        <w:jc w:val="center"/>
      </w:pPr>
      <w:r w:rsidRPr="00106672">
        <w:rPr>
          <w:noProof/>
        </w:rPr>
        <w:drawing>
          <wp:inline distT="0" distB="0" distL="0" distR="0" wp14:anchorId="722EF27D" wp14:editId="0E19870C">
            <wp:extent cx="2880610" cy="967824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B8F" w14:textId="4C09F4C6" w:rsidR="00106672" w:rsidRDefault="00106672" w:rsidP="00106672">
      <w:pPr>
        <w:pStyle w:val="a2"/>
        <w:ind w:firstLine="0"/>
        <w:jc w:val="center"/>
      </w:pPr>
      <w:r w:rsidRPr="00106672">
        <w:rPr>
          <w:noProof/>
        </w:rPr>
        <w:drawing>
          <wp:inline distT="0" distB="0" distL="0" distR="0" wp14:anchorId="0F8D0BB4" wp14:editId="3106A1C1">
            <wp:extent cx="3010161" cy="339881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1C6F" w14:textId="7A2C40EF" w:rsidR="006F113C" w:rsidRDefault="006F113C" w:rsidP="006F113C">
      <w:pPr>
        <w:pStyle w:val="a4"/>
      </w:pPr>
      <w:r>
        <w:t>Добавление нового протокола и интерфейса</w:t>
      </w:r>
    </w:p>
    <w:p w14:paraId="0EC419B9" w14:textId="5CD226FF" w:rsidR="006F113C" w:rsidRDefault="006F113C" w:rsidP="006F113C">
      <w:pPr>
        <w:pStyle w:val="a2"/>
      </w:pPr>
      <w:r>
        <w:t xml:space="preserve">11. Проверила доступность компьютеров из разных подсетей после установки динамической маршрутизации. </w:t>
      </w:r>
    </w:p>
    <w:p w14:paraId="052EDEEE" w14:textId="2C69BC0D" w:rsidR="00B4596C" w:rsidRDefault="009C3602" w:rsidP="00F4157D">
      <w:pPr>
        <w:pStyle w:val="a2"/>
        <w:jc w:val="center"/>
      </w:pPr>
      <w:r w:rsidRPr="009C3602">
        <w:drawing>
          <wp:inline distT="0" distB="0" distL="0" distR="0" wp14:anchorId="6F6019C2" wp14:editId="54C91BEA">
            <wp:extent cx="4038950" cy="140982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26E" w14:textId="19B1CFC9" w:rsidR="00F4157D" w:rsidRDefault="00F4157D" w:rsidP="009C3602">
      <w:pPr>
        <w:pStyle w:val="a4"/>
      </w:pPr>
      <w:r>
        <w:t>Проверка связи между первым и вторым компьютером</w:t>
      </w:r>
    </w:p>
    <w:p w14:paraId="557D0678" w14:textId="641D577D" w:rsidR="00F4157D" w:rsidRDefault="009C3602" w:rsidP="00F4157D">
      <w:pPr>
        <w:pStyle w:val="a2"/>
        <w:jc w:val="center"/>
      </w:pPr>
      <w:r w:rsidRPr="009C3602">
        <w:lastRenderedPageBreak/>
        <w:drawing>
          <wp:inline distT="0" distB="0" distL="0" distR="0" wp14:anchorId="54B233EB" wp14:editId="537EB296">
            <wp:extent cx="4084674" cy="28806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5C64" w14:textId="3E3FF088" w:rsidR="00F4157D" w:rsidRDefault="00F4157D" w:rsidP="00F4157D">
      <w:pPr>
        <w:pStyle w:val="a4"/>
      </w:pPr>
      <w:r>
        <w:t xml:space="preserve">Проверка связи между вторым </w:t>
      </w:r>
      <w:r w:rsidR="009C3602">
        <w:t>компьютером</w:t>
      </w:r>
      <w:r w:rsidR="009C3602">
        <w:t xml:space="preserve"> </w:t>
      </w:r>
      <w:r>
        <w:t xml:space="preserve">и первым </w:t>
      </w:r>
      <w:r w:rsidR="009C3602">
        <w:t>сервером</w:t>
      </w:r>
    </w:p>
    <w:p w14:paraId="08BE36E2" w14:textId="175C9965" w:rsidR="00C643A6" w:rsidRDefault="00C643A6" w:rsidP="00C643A6">
      <w:pPr>
        <w:pStyle w:val="a2"/>
      </w:pPr>
      <w:r>
        <w:t>12</w:t>
      </w:r>
      <w:r w:rsidR="00AF1B06">
        <w:t xml:space="preserve">. Создала запись </w:t>
      </w:r>
      <w:r w:rsidR="00AF1B06">
        <w:rPr>
          <w:lang w:val="en-US"/>
        </w:rPr>
        <w:t>CNAME</w:t>
      </w:r>
      <w:r w:rsidR="00AF1B06">
        <w:t xml:space="preserve"> в базе данных </w:t>
      </w:r>
      <w:r w:rsidR="00AF1B06">
        <w:rPr>
          <w:lang w:val="en-US"/>
        </w:rPr>
        <w:t>DNS</w:t>
      </w:r>
      <w:r w:rsidR="00AF1B06">
        <w:t xml:space="preserve"> для компьютера 2 объединенной сети и убедилась в том, что он доступен по созданному доменному псевдониму. </w:t>
      </w:r>
    </w:p>
    <w:p w14:paraId="5675798D" w14:textId="79D16113" w:rsidR="002F3AEB" w:rsidRDefault="002F3AEB" w:rsidP="002F3AEB">
      <w:pPr>
        <w:pStyle w:val="a2"/>
        <w:jc w:val="center"/>
      </w:pPr>
      <w:r w:rsidRPr="002F3AEB">
        <w:rPr>
          <w:noProof/>
        </w:rPr>
        <w:drawing>
          <wp:inline distT="0" distB="0" distL="0" distR="0" wp14:anchorId="0E689C63" wp14:editId="5E4435D0">
            <wp:extent cx="3017782" cy="1653683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010C" w14:textId="53438D20" w:rsidR="002F3AEB" w:rsidRDefault="002F3AEB" w:rsidP="002F3AEB">
      <w:pPr>
        <w:pStyle w:val="a4"/>
        <w:rPr>
          <w:lang w:val="en-US"/>
        </w:rPr>
      </w:pPr>
      <w:r>
        <w:t xml:space="preserve">Запись </w:t>
      </w:r>
      <w:r>
        <w:rPr>
          <w:lang w:val="en-US"/>
        </w:rPr>
        <w:t>CNAME</w:t>
      </w:r>
    </w:p>
    <w:p w14:paraId="6189F850" w14:textId="2459DE64" w:rsidR="002F3AEB" w:rsidRDefault="009C3602" w:rsidP="002F3AEB">
      <w:pPr>
        <w:pStyle w:val="a2"/>
        <w:jc w:val="center"/>
        <w:rPr>
          <w:lang w:val="en-US"/>
        </w:rPr>
      </w:pPr>
      <w:r w:rsidRPr="009C3602">
        <w:rPr>
          <w:lang w:val="en-US"/>
        </w:rPr>
        <w:drawing>
          <wp:inline distT="0" distB="0" distL="0" distR="0" wp14:anchorId="26B55D26" wp14:editId="16C344D6">
            <wp:extent cx="4023709" cy="1287892"/>
            <wp:effectExtent l="0" t="0" r="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8635" w14:textId="2697E5A9" w:rsidR="002F3AEB" w:rsidRDefault="002F3AEB" w:rsidP="002F3AEB">
      <w:pPr>
        <w:pStyle w:val="a4"/>
      </w:pPr>
      <w:r>
        <w:t>Проверка доступности по заданному псевдониму</w:t>
      </w:r>
    </w:p>
    <w:p w14:paraId="2C5243B6" w14:textId="719FD295" w:rsidR="003567B4" w:rsidRDefault="003567B4" w:rsidP="003567B4">
      <w:pPr>
        <w:pStyle w:val="a2"/>
      </w:pPr>
      <w:r>
        <w:t xml:space="preserve">13. Настроила файл </w:t>
      </w:r>
      <w:r>
        <w:rPr>
          <w:lang w:val="en-US"/>
        </w:rPr>
        <w:t>hosts</w:t>
      </w:r>
      <w:r w:rsidRPr="003567B4">
        <w:t xml:space="preserve"> </w:t>
      </w:r>
      <w:r>
        <w:t xml:space="preserve">для блокировки одного из доменных имен. Проверила доступность указанного имени. </w:t>
      </w:r>
    </w:p>
    <w:p w14:paraId="1B5E9E7C" w14:textId="6957807A" w:rsidR="00E10773" w:rsidRDefault="00E10773" w:rsidP="00E10773">
      <w:pPr>
        <w:pStyle w:val="a2"/>
        <w:jc w:val="center"/>
      </w:pPr>
      <w:r w:rsidRPr="00E10773">
        <w:rPr>
          <w:noProof/>
        </w:rPr>
        <w:drawing>
          <wp:inline distT="0" distB="0" distL="0" distR="0" wp14:anchorId="13D27ACD" wp14:editId="0CBDD315">
            <wp:extent cx="3497883" cy="449619"/>
            <wp:effectExtent l="0" t="0" r="762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BCD5" w14:textId="20AA3397" w:rsidR="00E10773" w:rsidRDefault="00E10773" w:rsidP="00E10773">
      <w:pPr>
        <w:pStyle w:val="a4"/>
      </w:pPr>
      <w:r>
        <w:t>Блокирование доменного имени</w:t>
      </w:r>
    </w:p>
    <w:p w14:paraId="12B83AA3" w14:textId="1D3C1259" w:rsidR="00A23A4B" w:rsidRDefault="009367FD" w:rsidP="00A23A4B">
      <w:pPr>
        <w:pStyle w:val="a2"/>
        <w:numPr>
          <w:ilvl w:val="0"/>
          <w:numId w:val="0"/>
        </w:numPr>
        <w:ind w:firstLine="709"/>
        <w:jc w:val="center"/>
      </w:pPr>
      <w:r w:rsidRPr="009367FD">
        <w:drawing>
          <wp:inline distT="0" distB="0" distL="0" distR="0" wp14:anchorId="40684696" wp14:editId="7B68AFD2">
            <wp:extent cx="4846740" cy="449619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9CBA" w14:textId="62DA903C" w:rsidR="00B528B3" w:rsidRDefault="00B528B3" w:rsidP="00A23A4B">
      <w:pPr>
        <w:pStyle w:val="a2"/>
        <w:numPr>
          <w:ilvl w:val="0"/>
          <w:numId w:val="0"/>
        </w:numPr>
        <w:ind w:firstLine="709"/>
        <w:jc w:val="center"/>
      </w:pPr>
      <w:r w:rsidRPr="00B528B3">
        <w:lastRenderedPageBreak/>
        <w:drawing>
          <wp:inline distT="0" distB="0" distL="0" distR="0" wp14:anchorId="75DC338C" wp14:editId="1BB27554">
            <wp:extent cx="4198984" cy="130313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3217" w14:textId="223C89AA" w:rsidR="00A23A4B" w:rsidRDefault="00A23A4B" w:rsidP="00A23A4B">
      <w:pPr>
        <w:pStyle w:val="a4"/>
      </w:pPr>
      <w:r>
        <w:t>Блокирование доменного имени</w:t>
      </w:r>
      <w:r w:rsidR="00B528B3">
        <w:t>. Имя не определяется</w:t>
      </w:r>
    </w:p>
    <w:p w14:paraId="37C00EC9" w14:textId="60BBF4C3" w:rsidR="00A23A4B" w:rsidRPr="00A23A4B" w:rsidRDefault="00A23A4B" w:rsidP="006D79E1">
      <w:pPr>
        <w:pStyle w:val="a2"/>
        <w:numPr>
          <w:ilvl w:val="0"/>
          <w:numId w:val="0"/>
        </w:numPr>
        <w:ind w:left="709"/>
      </w:pPr>
    </w:p>
    <w:p w14:paraId="404677B7" w14:textId="30FE651E" w:rsidR="00870DCA" w:rsidRPr="00A23A4B" w:rsidRDefault="00884A88" w:rsidP="007D6F7B">
      <w:pPr>
        <w:pStyle w:val="a2"/>
        <w:numPr>
          <w:ilvl w:val="0"/>
          <w:numId w:val="0"/>
        </w:numPr>
        <w:ind w:firstLine="709"/>
      </w:pPr>
      <w:r w:rsidRPr="001347C1">
        <w:rPr>
          <w:b/>
          <w:bCs/>
        </w:rPr>
        <w:t>Вывод</w:t>
      </w:r>
      <w:proofErr w:type="gramStart"/>
      <w:r w:rsidRPr="001347C1">
        <w:rPr>
          <w:b/>
          <w:bCs/>
        </w:rPr>
        <w:t>:</w:t>
      </w:r>
      <w:r>
        <w:t xml:space="preserve"> В </w:t>
      </w:r>
      <w:r w:rsidR="00A23A4B">
        <w:t>ходе</w:t>
      </w:r>
      <w:proofErr w:type="gramEnd"/>
      <w:r w:rsidR="00A23A4B">
        <w:t xml:space="preserve"> выполнения </w:t>
      </w:r>
      <w:r>
        <w:t>лабо</w:t>
      </w:r>
      <w:r w:rsidR="00DE40A8">
        <w:t>раторн</w:t>
      </w:r>
      <w:r w:rsidR="00D30378">
        <w:t xml:space="preserve">ой </w:t>
      </w:r>
      <w:r w:rsidR="00A23A4B">
        <w:t xml:space="preserve">работы были получены практические знания и навыки в настройке локальных сетей средствами </w:t>
      </w:r>
      <w:r w:rsidR="00A23A4B">
        <w:rPr>
          <w:lang w:val="en-US"/>
        </w:rPr>
        <w:t>Microsoft</w:t>
      </w:r>
      <w:r w:rsidR="00A23A4B" w:rsidRPr="00184677">
        <w:t xml:space="preserve"> </w:t>
      </w:r>
      <w:r w:rsidR="00A23A4B">
        <w:rPr>
          <w:lang w:val="en-US"/>
        </w:rPr>
        <w:t>Windows</w:t>
      </w:r>
      <w:r w:rsidR="00A23A4B" w:rsidRPr="00184677">
        <w:t xml:space="preserve"> 7 </w:t>
      </w:r>
      <w:r w:rsidR="00A23A4B">
        <w:t xml:space="preserve">и </w:t>
      </w:r>
      <w:r w:rsidR="00A23A4B">
        <w:rPr>
          <w:lang w:val="en-US"/>
        </w:rPr>
        <w:t>Windows</w:t>
      </w:r>
      <w:r w:rsidR="00A23A4B" w:rsidRPr="00184677">
        <w:t xml:space="preserve"> </w:t>
      </w:r>
      <w:r w:rsidR="00A23A4B">
        <w:rPr>
          <w:lang w:val="en-US"/>
        </w:rPr>
        <w:t>Server</w:t>
      </w:r>
      <w:r w:rsidR="00A23A4B" w:rsidRPr="00184677">
        <w:t xml:space="preserve"> 2008</w:t>
      </w:r>
      <w:r w:rsidR="00A23A4B">
        <w:t xml:space="preserve">. Было создано два сервера, выступающие в роли маршрутизаторов между двумя подсетями. На одном из серверов были настроены </w:t>
      </w:r>
      <w:r w:rsidR="00A23A4B">
        <w:rPr>
          <w:lang w:val="en-US"/>
        </w:rPr>
        <w:t>DNS</w:t>
      </w:r>
      <w:r w:rsidR="00A23A4B">
        <w:t xml:space="preserve"> и </w:t>
      </w:r>
      <w:r w:rsidR="00A23A4B">
        <w:rPr>
          <w:lang w:val="en-US"/>
        </w:rPr>
        <w:t>DHCP</w:t>
      </w:r>
      <w:r w:rsidR="00A23A4B">
        <w:t xml:space="preserve"> сервер. </w:t>
      </w:r>
    </w:p>
    <w:sectPr w:rsidR="00870DCA" w:rsidRPr="00A23A4B" w:rsidSect="00B5064F">
      <w:type w:val="continuous"/>
      <w:pgSz w:w="11906" w:h="16838"/>
      <w:pgMar w:top="851" w:right="567" w:bottom="85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A00D79" w14:textId="77777777" w:rsidR="00EA0216" w:rsidRDefault="00EA0216" w:rsidP="005D7FE2">
      <w:pPr>
        <w:spacing w:after="0" w:line="240" w:lineRule="auto"/>
      </w:pPr>
      <w:r>
        <w:separator/>
      </w:r>
    </w:p>
  </w:endnote>
  <w:endnote w:type="continuationSeparator" w:id="0">
    <w:p w14:paraId="5B53AEE5" w14:textId="77777777" w:rsidR="00EA0216" w:rsidRDefault="00EA0216" w:rsidP="005D7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009949222"/>
      <w:docPartObj>
        <w:docPartGallery w:val="Page Numbers (Bottom of Page)"/>
        <w:docPartUnique/>
      </w:docPartObj>
    </w:sdtPr>
    <w:sdtEndPr/>
    <w:sdtContent>
      <w:p w14:paraId="02014350" w14:textId="77777777" w:rsidR="00BC521F" w:rsidRPr="00A53EDD" w:rsidRDefault="00BC521F" w:rsidP="00A53EDD">
        <w:pPr>
          <w:pStyle w:val="af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D7FE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D7FE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6</w: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0E4F51" w14:textId="77777777" w:rsidR="00EA0216" w:rsidRDefault="00EA0216" w:rsidP="005D7FE2">
      <w:pPr>
        <w:spacing w:after="0" w:line="240" w:lineRule="auto"/>
      </w:pPr>
      <w:r>
        <w:separator/>
      </w:r>
    </w:p>
  </w:footnote>
  <w:footnote w:type="continuationSeparator" w:id="0">
    <w:p w14:paraId="73DAF9CD" w14:textId="77777777" w:rsidR="00EA0216" w:rsidRDefault="00EA0216" w:rsidP="005D7F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4C05B3"/>
    <w:multiLevelType w:val="multilevel"/>
    <w:tmpl w:val="90E0612E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8F05497"/>
    <w:multiLevelType w:val="multilevel"/>
    <w:tmpl w:val="7ADA9694"/>
    <w:lvl w:ilvl="0">
      <w:start w:val="3"/>
      <w:numFmt w:val="decimal"/>
      <w:pStyle w:val="a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pStyle w:val="a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pStyle w:val="a1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a2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none"/>
      <w:lvlRestart w:val="0"/>
      <w:pStyle w:val="a3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pStyle w:val="a4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28C43347"/>
    <w:multiLevelType w:val="hybridMultilevel"/>
    <w:tmpl w:val="E3F6FE5E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D2B7E66"/>
    <w:multiLevelType w:val="hybridMultilevel"/>
    <w:tmpl w:val="E132DB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3DD56D2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457C755E"/>
    <w:multiLevelType w:val="hybridMultilevel"/>
    <w:tmpl w:val="3D1236E6"/>
    <w:lvl w:ilvl="0" w:tplc="DA2C8A1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70546DB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49E2292B"/>
    <w:multiLevelType w:val="hybridMultilevel"/>
    <w:tmpl w:val="280216EE"/>
    <w:lvl w:ilvl="0" w:tplc="26E228B8">
      <w:start w:val="1"/>
      <w:numFmt w:val="decimal"/>
      <w:lvlText w:val="%1."/>
      <w:lvlJc w:val="left"/>
      <w:pPr>
        <w:ind w:left="1252" w:hanging="284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7FF680FE">
      <w:numFmt w:val="bullet"/>
      <w:lvlText w:val="•"/>
      <w:lvlJc w:val="left"/>
      <w:pPr>
        <w:ind w:left="2180" w:hanging="284"/>
      </w:pPr>
    </w:lvl>
    <w:lvl w:ilvl="2" w:tplc="0192750C">
      <w:numFmt w:val="bullet"/>
      <w:lvlText w:val="•"/>
      <w:lvlJc w:val="left"/>
      <w:pPr>
        <w:ind w:left="3100" w:hanging="284"/>
      </w:pPr>
    </w:lvl>
    <w:lvl w:ilvl="3" w:tplc="EB166C6C">
      <w:numFmt w:val="bullet"/>
      <w:lvlText w:val="•"/>
      <w:lvlJc w:val="left"/>
      <w:pPr>
        <w:ind w:left="4020" w:hanging="284"/>
      </w:pPr>
    </w:lvl>
    <w:lvl w:ilvl="4" w:tplc="04CC570E">
      <w:numFmt w:val="bullet"/>
      <w:lvlText w:val="•"/>
      <w:lvlJc w:val="left"/>
      <w:pPr>
        <w:ind w:left="4940" w:hanging="284"/>
      </w:pPr>
    </w:lvl>
    <w:lvl w:ilvl="5" w:tplc="2C5C337A">
      <w:numFmt w:val="bullet"/>
      <w:lvlText w:val="•"/>
      <w:lvlJc w:val="left"/>
      <w:pPr>
        <w:ind w:left="5860" w:hanging="284"/>
      </w:pPr>
    </w:lvl>
    <w:lvl w:ilvl="6" w:tplc="2CD428D2">
      <w:numFmt w:val="bullet"/>
      <w:lvlText w:val="•"/>
      <w:lvlJc w:val="left"/>
      <w:pPr>
        <w:ind w:left="6780" w:hanging="284"/>
      </w:pPr>
    </w:lvl>
    <w:lvl w:ilvl="7" w:tplc="6C0A34C4">
      <w:numFmt w:val="bullet"/>
      <w:lvlText w:val="•"/>
      <w:lvlJc w:val="left"/>
      <w:pPr>
        <w:ind w:left="7700" w:hanging="284"/>
      </w:pPr>
    </w:lvl>
    <w:lvl w:ilvl="8" w:tplc="A508D3EE">
      <w:numFmt w:val="bullet"/>
      <w:lvlText w:val="•"/>
      <w:lvlJc w:val="left"/>
      <w:pPr>
        <w:ind w:left="8620" w:hanging="284"/>
      </w:pPr>
    </w:lvl>
  </w:abstractNum>
  <w:abstractNum w:abstractNumId="8" w15:restartNumberingAfterBreak="0">
    <w:nsid w:val="6FFA23D2"/>
    <w:multiLevelType w:val="multilevel"/>
    <w:tmpl w:val="F050C78E"/>
    <w:lvl w:ilvl="0">
      <w:start w:val="1"/>
      <w:numFmt w:val="none"/>
      <w:suff w:val="nothing"/>
      <w:lvlText w:val="Лабораторная работа №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decimal"/>
      <w:pStyle w:val="3"/>
      <w:suff w:val="space"/>
      <w:lvlText w:val="%2.%3.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NEWUSUAL"/>
      <w:suff w:val="space"/>
      <w:lvlText w:val="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Restart w:val="0"/>
      <w:lvlText w:val="Рис. %5."/>
      <w:lvlJc w:val="left"/>
      <w:pPr>
        <w:ind w:left="2411" w:firstLine="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decimal"/>
      <w:lvlRestart w:val="0"/>
      <w:lvlText w:val="%6"/>
      <w:lvlJc w:val="right"/>
      <w:pPr>
        <w:ind w:left="0" w:firstLine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70B2275D"/>
    <w:multiLevelType w:val="hybridMultilevel"/>
    <w:tmpl w:val="8F5C5B94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7CBE6BB6"/>
    <w:multiLevelType w:val="hybridMultilevel"/>
    <w:tmpl w:val="DD301F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9F7596"/>
    <w:multiLevelType w:val="hybridMultilevel"/>
    <w:tmpl w:val="20F6D15C"/>
    <w:lvl w:ilvl="0" w:tplc="6F30FED6">
      <w:start w:val="1"/>
      <w:numFmt w:val="decimal"/>
      <w:lvlText w:val="%1."/>
      <w:lvlJc w:val="left"/>
      <w:pPr>
        <w:ind w:left="76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8"/>
  </w:num>
  <w:num w:numId="5">
    <w:abstractNumId w:val="8"/>
    <w:lvlOverride w:ilvl="0"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6">
    <w:abstractNumId w:val="8"/>
    <w:lvlOverride w:ilvl="0">
      <w:startOverride w:val="1"/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startOverride w:val="1"/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startOverride w:val="1"/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startOverride w:val="1"/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startOverride w:val="1"/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7">
    <w:abstractNumId w:val="1"/>
  </w:num>
  <w:num w:numId="8">
    <w:abstractNumId w:val="4"/>
  </w:num>
  <w:num w:numId="9">
    <w:abstractNumId w:val="6"/>
  </w:num>
  <w:num w:numId="10">
    <w:abstractNumId w:val="0"/>
  </w:num>
  <w:num w:numId="11">
    <w:abstractNumId w:val="10"/>
  </w:num>
  <w:num w:numId="12">
    <w:abstractNumId w:val="3"/>
  </w:num>
  <w:num w:numId="13">
    <w:abstractNumId w:val="11"/>
  </w:num>
  <w:num w:numId="14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50D8"/>
    <w:rsid w:val="00004243"/>
    <w:rsid w:val="000069F2"/>
    <w:rsid w:val="00011C1A"/>
    <w:rsid w:val="000169AD"/>
    <w:rsid w:val="00017082"/>
    <w:rsid w:val="00017F06"/>
    <w:rsid w:val="00025B21"/>
    <w:rsid w:val="00026AAE"/>
    <w:rsid w:val="00027EAB"/>
    <w:rsid w:val="00030B4F"/>
    <w:rsid w:val="00032A90"/>
    <w:rsid w:val="00040371"/>
    <w:rsid w:val="000526C9"/>
    <w:rsid w:val="00053063"/>
    <w:rsid w:val="0006003A"/>
    <w:rsid w:val="00063E85"/>
    <w:rsid w:val="00064369"/>
    <w:rsid w:val="00064B3A"/>
    <w:rsid w:val="0008032B"/>
    <w:rsid w:val="00084D40"/>
    <w:rsid w:val="0009212F"/>
    <w:rsid w:val="00094050"/>
    <w:rsid w:val="0009760E"/>
    <w:rsid w:val="000A3B2F"/>
    <w:rsid w:val="000A4503"/>
    <w:rsid w:val="000A4CD1"/>
    <w:rsid w:val="000B07DC"/>
    <w:rsid w:val="000B645B"/>
    <w:rsid w:val="000B76F4"/>
    <w:rsid w:val="000D1F98"/>
    <w:rsid w:val="000D2C26"/>
    <w:rsid w:val="000D44AC"/>
    <w:rsid w:val="000D4A55"/>
    <w:rsid w:val="000D517E"/>
    <w:rsid w:val="000D5AFE"/>
    <w:rsid w:val="000E3545"/>
    <w:rsid w:val="000E3B24"/>
    <w:rsid w:val="000E429A"/>
    <w:rsid w:val="000E51C1"/>
    <w:rsid w:val="000E600A"/>
    <w:rsid w:val="000F1227"/>
    <w:rsid w:val="000F2524"/>
    <w:rsid w:val="001011E2"/>
    <w:rsid w:val="00103D37"/>
    <w:rsid w:val="00103F2D"/>
    <w:rsid w:val="001053B8"/>
    <w:rsid w:val="001060E0"/>
    <w:rsid w:val="00106672"/>
    <w:rsid w:val="00111D06"/>
    <w:rsid w:val="00122223"/>
    <w:rsid w:val="001234B2"/>
    <w:rsid w:val="00125DBC"/>
    <w:rsid w:val="0012644C"/>
    <w:rsid w:val="00126DFF"/>
    <w:rsid w:val="00130F33"/>
    <w:rsid w:val="001344FB"/>
    <w:rsid w:val="001347C1"/>
    <w:rsid w:val="001366FC"/>
    <w:rsid w:val="00146A22"/>
    <w:rsid w:val="00151C73"/>
    <w:rsid w:val="0015243F"/>
    <w:rsid w:val="001574F0"/>
    <w:rsid w:val="00172970"/>
    <w:rsid w:val="00174A7A"/>
    <w:rsid w:val="00175F55"/>
    <w:rsid w:val="00177AB5"/>
    <w:rsid w:val="00181198"/>
    <w:rsid w:val="00184677"/>
    <w:rsid w:val="001847FA"/>
    <w:rsid w:val="00191D3A"/>
    <w:rsid w:val="00191F6E"/>
    <w:rsid w:val="0019290F"/>
    <w:rsid w:val="00195D37"/>
    <w:rsid w:val="001A28E1"/>
    <w:rsid w:val="001A3A7D"/>
    <w:rsid w:val="001B0C73"/>
    <w:rsid w:val="001B2F6A"/>
    <w:rsid w:val="001B668B"/>
    <w:rsid w:val="001C14ED"/>
    <w:rsid w:val="001E3185"/>
    <w:rsid w:val="001E4549"/>
    <w:rsid w:val="001E4736"/>
    <w:rsid w:val="001F3C2E"/>
    <w:rsid w:val="001F4C0C"/>
    <w:rsid w:val="00203E3A"/>
    <w:rsid w:val="00205A15"/>
    <w:rsid w:val="00205D3A"/>
    <w:rsid w:val="00207F48"/>
    <w:rsid w:val="00220E50"/>
    <w:rsid w:val="00234CEF"/>
    <w:rsid w:val="002351E4"/>
    <w:rsid w:val="002419B9"/>
    <w:rsid w:val="002504C5"/>
    <w:rsid w:val="00254C83"/>
    <w:rsid w:val="00262FEE"/>
    <w:rsid w:val="002644B1"/>
    <w:rsid w:val="00274FB9"/>
    <w:rsid w:val="00275B5E"/>
    <w:rsid w:val="002768D3"/>
    <w:rsid w:val="002900E6"/>
    <w:rsid w:val="00293735"/>
    <w:rsid w:val="0029525F"/>
    <w:rsid w:val="00295C11"/>
    <w:rsid w:val="002A2165"/>
    <w:rsid w:val="002A46C8"/>
    <w:rsid w:val="002B3B0A"/>
    <w:rsid w:val="002C0077"/>
    <w:rsid w:val="002C2E2A"/>
    <w:rsid w:val="002C5F03"/>
    <w:rsid w:val="002D0DBA"/>
    <w:rsid w:val="002D43EE"/>
    <w:rsid w:val="002D45BB"/>
    <w:rsid w:val="002D4EF3"/>
    <w:rsid w:val="002D5BEA"/>
    <w:rsid w:val="002E16FB"/>
    <w:rsid w:val="002E5482"/>
    <w:rsid w:val="002F3AEB"/>
    <w:rsid w:val="002F4E4F"/>
    <w:rsid w:val="002F6414"/>
    <w:rsid w:val="00300DD2"/>
    <w:rsid w:val="003046DB"/>
    <w:rsid w:val="003146B6"/>
    <w:rsid w:val="003238F7"/>
    <w:rsid w:val="00334BBC"/>
    <w:rsid w:val="00334E7A"/>
    <w:rsid w:val="00343B4D"/>
    <w:rsid w:val="00344D96"/>
    <w:rsid w:val="00345E09"/>
    <w:rsid w:val="00350C35"/>
    <w:rsid w:val="00351534"/>
    <w:rsid w:val="003532A7"/>
    <w:rsid w:val="00355940"/>
    <w:rsid w:val="003567B4"/>
    <w:rsid w:val="00356D75"/>
    <w:rsid w:val="0035738A"/>
    <w:rsid w:val="0036052B"/>
    <w:rsid w:val="00365932"/>
    <w:rsid w:val="00366803"/>
    <w:rsid w:val="00366935"/>
    <w:rsid w:val="0036796C"/>
    <w:rsid w:val="0037057D"/>
    <w:rsid w:val="00373153"/>
    <w:rsid w:val="00374DC7"/>
    <w:rsid w:val="0038323C"/>
    <w:rsid w:val="0039126E"/>
    <w:rsid w:val="003917A7"/>
    <w:rsid w:val="00392FBD"/>
    <w:rsid w:val="003A1902"/>
    <w:rsid w:val="003C087E"/>
    <w:rsid w:val="003C0F88"/>
    <w:rsid w:val="003C12D4"/>
    <w:rsid w:val="003C465C"/>
    <w:rsid w:val="003C5596"/>
    <w:rsid w:val="003C6E22"/>
    <w:rsid w:val="003D4C11"/>
    <w:rsid w:val="003D76A7"/>
    <w:rsid w:val="003E7636"/>
    <w:rsid w:val="003E7F7D"/>
    <w:rsid w:val="003F7535"/>
    <w:rsid w:val="00400D2E"/>
    <w:rsid w:val="00402C87"/>
    <w:rsid w:val="00404116"/>
    <w:rsid w:val="004047BD"/>
    <w:rsid w:val="0041124C"/>
    <w:rsid w:val="004148B1"/>
    <w:rsid w:val="00415471"/>
    <w:rsid w:val="0041601F"/>
    <w:rsid w:val="00417E8F"/>
    <w:rsid w:val="004227B0"/>
    <w:rsid w:val="0042484A"/>
    <w:rsid w:val="004258CB"/>
    <w:rsid w:val="00445388"/>
    <w:rsid w:val="00445812"/>
    <w:rsid w:val="00451D47"/>
    <w:rsid w:val="00455A95"/>
    <w:rsid w:val="00470D8C"/>
    <w:rsid w:val="00472338"/>
    <w:rsid w:val="004733BD"/>
    <w:rsid w:val="00476236"/>
    <w:rsid w:val="00476251"/>
    <w:rsid w:val="004812EB"/>
    <w:rsid w:val="004842F4"/>
    <w:rsid w:val="00485E63"/>
    <w:rsid w:val="0049020C"/>
    <w:rsid w:val="00490A11"/>
    <w:rsid w:val="00491ED4"/>
    <w:rsid w:val="00496160"/>
    <w:rsid w:val="00496B20"/>
    <w:rsid w:val="004A12B9"/>
    <w:rsid w:val="004A4C05"/>
    <w:rsid w:val="004B2275"/>
    <w:rsid w:val="004B24E0"/>
    <w:rsid w:val="004B6623"/>
    <w:rsid w:val="004C1AEF"/>
    <w:rsid w:val="004C4545"/>
    <w:rsid w:val="004C4ACF"/>
    <w:rsid w:val="004C76ED"/>
    <w:rsid w:val="004C7E85"/>
    <w:rsid w:val="004D7693"/>
    <w:rsid w:val="004D77F5"/>
    <w:rsid w:val="004E462D"/>
    <w:rsid w:val="004F4D49"/>
    <w:rsid w:val="004F59C1"/>
    <w:rsid w:val="00504B5C"/>
    <w:rsid w:val="00513243"/>
    <w:rsid w:val="00514F94"/>
    <w:rsid w:val="00517CD9"/>
    <w:rsid w:val="005304B1"/>
    <w:rsid w:val="00530AE1"/>
    <w:rsid w:val="00532650"/>
    <w:rsid w:val="00534904"/>
    <w:rsid w:val="00534E72"/>
    <w:rsid w:val="00540F94"/>
    <w:rsid w:val="00541489"/>
    <w:rsid w:val="005522A6"/>
    <w:rsid w:val="0055772C"/>
    <w:rsid w:val="00561DC9"/>
    <w:rsid w:val="00562BA7"/>
    <w:rsid w:val="00567939"/>
    <w:rsid w:val="0057172F"/>
    <w:rsid w:val="00586529"/>
    <w:rsid w:val="0059047A"/>
    <w:rsid w:val="005A16EA"/>
    <w:rsid w:val="005A2439"/>
    <w:rsid w:val="005A59A7"/>
    <w:rsid w:val="005B5D9E"/>
    <w:rsid w:val="005B767D"/>
    <w:rsid w:val="005C1296"/>
    <w:rsid w:val="005C16D9"/>
    <w:rsid w:val="005C1880"/>
    <w:rsid w:val="005C79E5"/>
    <w:rsid w:val="005D53A9"/>
    <w:rsid w:val="005D7FE2"/>
    <w:rsid w:val="005E5F82"/>
    <w:rsid w:val="005F0D46"/>
    <w:rsid w:val="005F4EEB"/>
    <w:rsid w:val="005F5A9E"/>
    <w:rsid w:val="005F7B41"/>
    <w:rsid w:val="006046EE"/>
    <w:rsid w:val="00604801"/>
    <w:rsid w:val="00615D00"/>
    <w:rsid w:val="00616945"/>
    <w:rsid w:val="00621965"/>
    <w:rsid w:val="0062544F"/>
    <w:rsid w:val="00625672"/>
    <w:rsid w:val="00637126"/>
    <w:rsid w:val="00637697"/>
    <w:rsid w:val="0064097E"/>
    <w:rsid w:val="0064206B"/>
    <w:rsid w:val="00645160"/>
    <w:rsid w:val="00652D5F"/>
    <w:rsid w:val="00665BD1"/>
    <w:rsid w:val="00673442"/>
    <w:rsid w:val="0067457D"/>
    <w:rsid w:val="00676E4D"/>
    <w:rsid w:val="0068009B"/>
    <w:rsid w:val="006816C9"/>
    <w:rsid w:val="00696619"/>
    <w:rsid w:val="006A00B4"/>
    <w:rsid w:val="006A24AD"/>
    <w:rsid w:val="006A26F4"/>
    <w:rsid w:val="006B03D9"/>
    <w:rsid w:val="006C1A03"/>
    <w:rsid w:val="006D1D69"/>
    <w:rsid w:val="006D395B"/>
    <w:rsid w:val="006D79E1"/>
    <w:rsid w:val="006E085F"/>
    <w:rsid w:val="006E344C"/>
    <w:rsid w:val="006E7C06"/>
    <w:rsid w:val="006F113C"/>
    <w:rsid w:val="006F2BE9"/>
    <w:rsid w:val="006F3431"/>
    <w:rsid w:val="006F4DDD"/>
    <w:rsid w:val="006F665F"/>
    <w:rsid w:val="0070307F"/>
    <w:rsid w:val="00711570"/>
    <w:rsid w:val="00715697"/>
    <w:rsid w:val="00720A8E"/>
    <w:rsid w:val="007232BD"/>
    <w:rsid w:val="007237C9"/>
    <w:rsid w:val="00725E49"/>
    <w:rsid w:val="007265EA"/>
    <w:rsid w:val="00737B15"/>
    <w:rsid w:val="00742B66"/>
    <w:rsid w:val="00752E6B"/>
    <w:rsid w:val="007627FF"/>
    <w:rsid w:val="007668FE"/>
    <w:rsid w:val="00776A19"/>
    <w:rsid w:val="00777133"/>
    <w:rsid w:val="0078721E"/>
    <w:rsid w:val="00791A89"/>
    <w:rsid w:val="00797D9D"/>
    <w:rsid w:val="007A1799"/>
    <w:rsid w:val="007A7AA3"/>
    <w:rsid w:val="007B003C"/>
    <w:rsid w:val="007B029C"/>
    <w:rsid w:val="007B1FD6"/>
    <w:rsid w:val="007B2423"/>
    <w:rsid w:val="007B3A0F"/>
    <w:rsid w:val="007C0FEA"/>
    <w:rsid w:val="007D03D0"/>
    <w:rsid w:val="007D1001"/>
    <w:rsid w:val="007D157D"/>
    <w:rsid w:val="007D6F7B"/>
    <w:rsid w:val="007E1BC2"/>
    <w:rsid w:val="007E6F62"/>
    <w:rsid w:val="007F47C3"/>
    <w:rsid w:val="007F6F16"/>
    <w:rsid w:val="00800CD0"/>
    <w:rsid w:val="0080325D"/>
    <w:rsid w:val="00804E1D"/>
    <w:rsid w:val="00812FBC"/>
    <w:rsid w:val="008134AB"/>
    <w:rsid w:val="008144A9"/>
    <w:rsid w:val="00815F5A"/>
    <w:rsid w:val="00817DBA"/>
    <w:rsid w:val="008308DD"/>
    <w:rsid w:val="00832143"/>
    <w:rsid w:val="00832466"/>
    <w:rsid w:val="00832918"/>
    <w:rsid w:val="008330DC"/>
    <w:rsid w:val="008354D7"/>
    <w:rsid w:val="008411A2"/>
    <w:rsid w:val="00846071"/>
    <w:rsid w:val="00846EC2"/>
    <w:rsid w:val="0085170C"/>
    <w:rsid w:val="00851C7E"/>
    <w:rsid w:val="00852B35"/>
    <w:rsid w:val="00870DCA"/>
    <w:rsid w:val="00871436"/>
    <w:rsid w:val="00873091"/>
    <w:rsid w:val="008745A5"/>
    <w:rsid w:val="00876EE4"/>
    <w:rsid w:val="0088371A"/>
    <w:rsid w:val="008847FF"/>
    <w:rsid w:val="00884A88"/>
    <w:rsid w:val="008862DA"/>
    <w:rsid w:val="008A0336"/>
    <w:rsid w:val="008A0E35"/>
    <w:rsid w:val="008A32AA"/>
    <w:rsid w:val="008A5E9B"/>
    <w:rsid w:val="008B57CE"/>
    <w:rsid w:val="008C27B5"/>
    <w:rsid w:val="008C28DC"/>
    <w:rsid w:val="008C45A2"/>
    <w:rsid w:val="008D21E9"/>
    <w:rsid w:val="008D5EB8"/>
    <w:rsid w:val="008D7736"/>
    <w:rsid w:val="008F507B"/>
    <w:rsid w:val="00903C58"/>
    <w:rsid w:val="00905640"/>
    <w:rsid w:val="0091073C"/>
    <w:rsid w:val="00911CAE"/>
    <w:rsid w:val="00921531"/>
    <w:rsid w:val="009367FD"/>
    <w:rsid w:val="0094799F"/>
    <w:rsid w:val="009511ED"/>
    <w:rsid w:val="0095621F"/>
    <w:rsid w:val="009657ED"/>
    <w:rsid w:val="009728B0"/>
    <w:rsid w:val="00972900"/>
    <w:rsid w:val="009763DB"/>
    <w:rsid w:val="00980121"/>
    <w:rsid w:val="00992BF8"/>
    <w:rsid w:val="00992C32"/>
    <w:rsid w:val="009A1A95"/>
    <w:rsid w:val="009A2045"/>
    <w:rsid w:val="009A255D"/>
    <w:rsid w:val="009B2BC4"/>
    <w:rsid w:val="009B5837"/>
    <w:rsid w:val="009B7BFE"/>
    <w:rsid w:val="009C27EA"/>
    <w:rsid w:val="009C32AB"/>
    <w:rsid w:val="009C3602"/>
    <w:rsid w:val="009C3765"/>
    <w:rsid w:val="009C5464"/>
    <w:rsid w:val="009D0C37"/>
    <w:rsid w:val="009E2FBF"/>
    <w:rsid w:val="009E55C4"/>
    <w:rsid w:val="009F3B57"/>
    <w:rsid w:val="009F558E"/>
    <w:rsid w:val="00A021AC"/>
    <w:rsid w:val="00A04C58"/>
    <w:rsid w:val="00A0557A"/>
    <w:rsid w:val="00A067B3"/>
    <w:rsid w:val="00A110C1"/>
    <w:rsid w:val="00A1171A"/>
    <w:rsid w:val="00A14E94"/>
    <w:rsid w:val="00A1519C"/>
    <w:rsid w:val="00A21788"/>
    <w:rsid w:val="00A22744"/>
    <w:rsid w:val="00A23A4B"/>
    <w:rsid w:val="00A25358"/>
    <w:rsid w:val="00A27834"/>
    <w:rsid w:val="00A310DA"/>
    <w:rsid w:val="00A335F7"/>
    <w:rsid w:val="00A43011"/>
    <w:rsid w:val="00A43180"/>
    <w:rsid w:val="00A449CB"/>
    <w:rsid w:val="00A509A7"/>
    <w:rsid w:val="00A53EDD"/>
    <w:rsid w:val="00A550A9"/>
    <w:rsid w:val="00A5754A"/>
    <w:rsid w:val="00A62E73"/>
    <w:rsid w:val="00A6626E"/>
    <w:rsid w:val="00A744F0"/>
    <w:rsid w:val="00A80DCF"/>
    <w:rsid w:val="00A80E37"/>
    <w:rsid w:val="00A82D7D"/>
    <w:rsid w:val="00A875FF"/>
    <w:rsid w:val="00AA0E26"/>
    <w:rsid w:val="00AA1FFE"/>
    <w:rsid w:val="00AA62DE"/>
    <w:rsid w:val="00AA777C"/>
    <w:rsid w:val="00AB19E4"/>
    <w:rsid w:val="00AB1BAA"/>
    <w:rsid w:val="00AB1D6D"/>
    <w:rsid w:val="00AC14CE"/>
    <w:rsid w:val="00AC7B63"/>
    <w:rsid w:val="00AE07B5"/>
    <w:rsid w:val="00AE1C31"/>
    <w:rsid w:val="00AE6ECB"/>
    <w:rsid w:val="00AF1B06"/>
    <w:rsid w:val="00AF25EF"/>
    <w:rsid w:val="00B0207C"/>
    <w:rsid w:val="00B072DF"/>
    <w:rsid w:val="00B12BF0"/>
    <w:rsid w:val="00B1338B"/>
    <w:rsid w:val="00B13897"/>
    <w:rsid w:val="00B17A8A"/>
    <w:rsid w:val="00B238D9"/>
    <w:rsid w:val="00B254BA"/>
    <w:rsid w:val="00B44DE4"/>
    <w:rsid w:val="00B4596C"/>
    <w:rsid w:val="00B5064F"/>
    <w:rsid w:val="00B528B3"/>
    <w:rsid w:val="00B52BD7"/>
    <w:rsid w:val="00B63DF8"/>
    <w:rsid w:val="00B75703"/>
    <w:rsid w:val="00B81AE8"/>
    <w:rsid w:val="00B85FAA"/>
    <w:rsid w:val="00B86A59"/>
    <w:rsid w:val="00B94EF4"/>
    <w:rsid w:val="00BA44AE"/>
    <w:rsid w:val="00BA71D0"/>
    <w:rsid w:val="00BA7930"/>
    <w:rsid w:val="00BB35AF"/>
    <w:rsid w:val="00BB5C16"/>
    <w:rsid w:val="00BC521F"/>
    <w:rsid w:val="00BD3E37"/>
    <w:rsid w:val="00BE41D0"/>
    <w:rsid w:val="00BE4781"/>
    <w:rsid w:val="00BE6CA6"/>
    <w:rsid w:val="00BF0021"/>
    <w:rsid w:val="00BF0B20"/>
    <w:rsid w:val="00BF37D2"/>
    <w:rsid w:val="00BF49A2"/>
    <w:rsid w:val="00C012AA"/>
    <w:rsid w:val="00C032F0"/>
    <w:rsid w:val="00C10A93"/>
    <w:rsid w:val="00C11180"/>
    <w:rsid w:val="00C118DC"/>
    <w:rsid w:val="00C11E52"/>
    <w:rsid w:val="00C13FEB"/>
    <w:rsid w:val="00C14FFF"/>
    <w:rsid w:val="00C32126"/>
    <w:rsid w:val="00C36D33"/>
    <w:rsid w:val="00C42A72"/>
    <w:rsid w:val="00C43D0A"/>
    <w:rsid w:val="00C51AD2"/>
    <w:rsid w:val="00C63F06"/>
    <w:rsid w:val="00C643A6"/>
    <w:rsid w:val="00C713DD"/>
    <w:rsid w:val="00C724C8"/>
    <w:rsid w:val="00C73C9D"/>
    <w:rsid w:val="00C7661E"/>
    <w:rsid w:val="00C80D30"/>
    <w:rsid w:val="00C83C1B"/>
    <w:rsid w:val="00C85A06"/>
    <w:rsid w:val="00C94CAB"/>
    <w:rsid w:val="00CA2D14"/>
    <w:rsid w:val="00CA34C6"/>
    <w:rsid w:val="00CB7ABE"/>
    <w:rsid w:val="00CC1651"/>
    <w:rsid w:val="00CE359A"/>
    <w:rsid w:val="00CE4AE8"/>
    <w:rsid w:val="00CE5BC4"/>
    <w:rsid w:val="00CF046D"/>
    <w:rsid w:val="00CF1AEA"/>
    <w:rsid w:val="00CF1EBD"/>
    <w:rsid w:val="00CF4B9C"/>
    <w:rsid w:val="00D0309B"/>
    <w:rsid w:val="00D030FC"/>
    <w:rsid w:val="00D06176"/>
    <w:rsid w:val="00D1206C"/>
    <w:rsid w:val="00D13CFD"/>
    <w:rsid w:val="00D16D76"/>
    <w:rsid w:val="00D17D63"/>
    <w:rsid w:val="00D20F03"/>
    <w:rsid w:val="00D24265"/>
    <w:rsid w:val="00D30378"/>
    <w:rsid w:val="00D32A4D"/>
    <w:rsid w:val="00D4724C"/>
    <w:rsid w:val="00D50CB2"/>
    <w:rsid w:val="00D61BF6"/>
    <w:rsid w:val="00D657F6"/>
    <w:rsid w:val="00D671F1"/>
    <w:rsid w:val="00D709BB"/>
    <w:rsid w:val="00D72A9B"/>
    <w:rsid w:val="00D7353D"/>
    <w:rsid w:val="00D76E3F"/>
    <w:rsid w:val="00D820BC"/>
    <w:rsid w:val="00D848C9"/>
    <w:rsid w:val="00D9140C"/>
    <w:rsid w:val="00D939B8"/>
    <w:rsid w:val="00DA1298"/>
    <w:rsid w:val="00DA2A76"/>
    <w:rsid w:val="00DA362F"/>
    <w:rsid w:val="00DB2072"/>
    <w:rsid w:val="00DB3888"/>
    <w:rsid w:val="00DB3CB2"/>
    <w:rsid w:val="00DC37D2"/>
    <w:rsid w:val="00DD12C3"/>
    <w:rsid w:val="00DD198B"/>
    <w:rsid w:val="00DE1734"/>
    <w:rsid w:val="00DE40A8"/>
    <w:rsid w:val="00DF1F73"/>
    <w:rsid w:val="00E00C4A"/>
    <w:rsid w:val="00E06038"/>
    <w:rsid w:val="00E07BE4"/>
    <w:rsid w:val="00E10773"/>
    <w:rsid w:val="00E10D9D"/>
    <w:rsid w:val="00E14176"/>
    <w:rsid w:val="00E201E4"/>
    <w:rsid w:val="00E31910"/>
    <w:rsid w:val="00E3355C"/>
    <w:rsid w:val="00E3441C"/>
    <w:rsid w:val="00E34907"/>
    <w:rsid w:val="00E40C73"/>
    <w:rsid w:val="00E40FE2"/>
    <w:rsid w:val="00E4388A"/>
    <w:rsid w:val="00E50D69"/>
    <w:rsid w:val="00E641D9"/>
    <w:rsid w:val="00E67AD6"/>
    <w:rsid w:val="00E73586"/>
    <w:rsid w:val="00E7551E"/>
    <w:rsid w:val="00E76F95"/>
    <w:rsid w:val="00E811D9"/>
    <w:rsid w:val="00E83DA6"/>
    <w:rsid w:val="00E86D41"/>
    <w:rsid w:val="00E90335"/>
    <w:rsid w:val="00E93E0D"/>
    <w:rsid w:val="00E95049"/>
    <w:rsid w:val="00EA0216"/>
    <w:rsid w:val="00EA7B67"/>
    <w:rsid w:val="00EB16D4"/>
    <w:rsid w:val="00EB5F65"/>
    <w:rsid w:val="00EC192F"/>
    <w:rsid w:val="00EC7C09"/>
    <w:rsid w:val="00ED0724"/>
    <w:rsid w:val="00ED1C33"/>
    <w:rsid w:val="00ED39E2"/>
    <w:rsid w:val="00EE2218"/>
    <w:rsid w:val="00EF1FB4"/>
    <w:rsid w:val="00EF6BAF"/>
    <w:rsid w:val="00F01585"/>
    <w:rsid w:val="00F01A59"/>
    <w:rsid w:val="00F0388D"/>
    <w:rsid w:val="00F177FC"/>
    <w:rsid w:val="00F21B7B"/>
    <w:rsid w:val="00F2325E"/>
    <w:rsid w:val="00F3328C"/>
    <w:rsid w:val="00F36689"/>
    <w:rsid w:val="00F400A1"/>
    <w:rsid w:val="00F4157D"/>
    <w:rsid w:val="00F44736"/>
    <w:rsid w:val="00F44A01"/>
    <w:rsid w:val="00F511C7"/>
    <w:rsid w:val="00F52D3B"/>
    <w:rsid w:val="00F65FD6"/>
    <w:rsid w:val="00F73D0D"/>
    <w:rsid w:val="00F74B93"/>
    <w:rsid w:val="00F773DE"/>
    <w:rsid w:val="00F82F79"/>
    <w:rsid w:val="00F83F69"/>
    <w:rsid w:val="00F866BD"/>
    <w:rsid w:val="00F9104D"/>
    <w:rsid w:val="00F956B5"/>
    <w:rsid w:val="00F978D2"/>
    <w:rsid w:val="00FA414E"/>
    <w:rsid w:val="00FB7B9A"/>
    <w:rsid w:val="00FD33E9"/>
    <w:rsid w:val="00FD491A"/>
    <w:rsid w:val="00FD5ED7"/>
    <w:rsid w:val="00FE50D8"/>
    <w:rsid w:val="00FE6019"/>
    <w:rsid w:val="00FE6A34"/>
    <w:rsid w:val="00FF068F"/>
    <w:rsid w:val="00FF1DAC"/>
    <w:rsid w:val="00FF4E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46854"/>
  <w15:docId w15:val="{DD270896-9989-404A-A041-9D93CF81F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191D3A"/>
  </w:style>
  <w:style w:type="paragraph" w:styleId="1">
    <w:name w:val="heading 1"/>
    <w:basedOn w:val="a5"/>
    <w:next w:val="a5"/>
    <w:link w:val="10"/>
    <w:uiPriority w:val="9"/>
    <w:qFormat/>
    <w:rsid w:val="001929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1929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unhideWhenUsed/>
    <w:qFormat/>
    <w:rsid w:val="00D76E3F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styleId="a9">
    <w:name w:val="Table Grid"/>
    <w:basedOn w:val="a7"/>
    <w:uiPriority w:val="39"/>
    <w:rsid w:val="00CE3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5"/>
    <w:uiPriority w:val="34"/>
    <w:qFormat/>
    <w:rsid w:val="00491ED4"/>
    <w:pPr>
      <w:ind w:left="720"/>
      <w:contextualSpacing/>
    </w:pPr>
  </w:style>
  <w:style w:type="paragraph" w:styleId="ab">
    <w:name w:val="caption"/>
    <w:basedOn w:val="a5"/>
    <w:next w:val="a5"/>
    <w:uiPriority w:val="35"/>
    <w:unhideWhenUsed/>
    <w:qFormat/>
    <w:rsid w:val="00CB7A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11">
    <w:name w:val="Стиль1"/>
    <w:basedOn w:val="a5"/>
    <w:link w:val="12"/>
    <w:qFormat/>
    <w:rsid w:val="009763DB"/>
    <w:pPr>
      <w:spacing w:after="40" w:line="240" w:lineRule="auto"/>
      <w:jc w:val="both"/>
    </w:pPr>
    <w:rPr>
      <w:rFonts w:ascii="Times New Roman" w:hAnsi="Times New Roman"/>
      <w:sz w:val="28"/>
    </w:rPr>
  </w:style>
  <w:style w:type="character" w:customStyle="1" w:styleId="12">
    <w:name w:val="Стиль1 Знак"/>
    <w:basedOn w:val="a6"/>
    <w:link w:val="11"/>
    <w:rsid w:val="009763DB"/>
    <w:rPr>
      <w:rFonts w:ascii="Times New Roman" w:hAnsi="Times New Roman"/>
      <w:sz w:val="28"/>
    </w:rPr>
  </w:style>
  <w:style w:type="paragraph" w:customStyle="1" w:styleId="Default">
    <w:name w:val="Default"/>
    <w:rsid w:val="00CA2D1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c">
    <w:name w:val="Balloon Text"/>
    <w:basedOn w:val="a5"/>
    <w:link w:val="ad"/>
    <w:uiPriority w:val="99"/>
    <w:semiHidden/>
    <w:unhideWhenUsed/>
    <w:rsid w:val="003D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6"/>
    <w:link w:val="ac"/>
    <w:uiPriority w:val="99"/>
    <w:semiHidden/>
    <w:rsid w:val="003D4C11"/>
    <w:rPr>
      <w:rFonts w:ascii="Tahoma" w:hAnsi="Tahoma" w:cs="Tahoma"/>
      <w:sz w:val="16"/>
      <w:szCs w:val="16"/>
    </w:rPr>
  </w:style>
  <w:style w:type="paragraph" w:styleId="ae">
    <w:name w:val="header"/>
    <w:basedOn w:val="a5"/>
    <w:link w:val="af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6"/>
    <w:link w:val="ae"/>
    <w:uiPriority w:val="99"/>
    <w:rsid w:val="005D7FE2"/>
  </w:style>
  <w:style w:type="paragraph" w:styleId="af0">
    <w:name w:val="footer"/>
    <w:basedOn w:val="a5"/>
    <w:link w:val="af1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6"/>
    <w:link w:val="af0"/>
    <w:uiPriority w:val="99"/>
    <w:rsid w:val="005D7FE2"/>
  </w:style>
  <w:style w:type="paragraph" w:styleId="af2">
    <w:name w:val="Document Map"/>
    <w:basedOn w:val="a5"/>
    <w:link w:val="af3"/>
    <w:uiPriority w:val="99"/>
    <w:semiHidden/>
    <w:unhideWhenUsed/>
    <w:rsid w:val="00CF1A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Схема документа Знак"/>
    <w:basedOn w:val="a6"/>
    <w:link w:val="af2"/>
    <w:uiPriority w:val="99"/>
    <w:semiHidden/>
    <w:rsid w:val="00CF1AEA"/>
    <w:rPr>
      <w:rFonts w:ascii="Tahoma" w:hAnsi="Tahoma" w:cs="Tahoma"/>
      <w:sz w:val="16"/>
      <w:szCs w:val="16"/>
    </w:rPr>
  </w:style>
  <w:style w:type="paragraph" w:customStyle="1" w:styleId="a">
    <w:name w:val="Название лабораторной"/>
    <w:basedOn w:val="1"/>
    <w:qFormat/>
    <w:rsid w:val="0019290F"/>
    <w:pPr>
      <w:numPr>
        <w:numId w:val="7"/>
      </w:numPr>
      <w:spacing w:before="0" w:line="240" w:lineRule="auto"/>
      <w:jc w:val="center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2">
    <w:name w:val="Текст лабораторной"/>
    <w:basedOn w:val="a5"/>
    <w:link w:val="af4"/>
    <w:qFormat/>
    <w:rsid w:val="00D76E3F"/>
    <w:pPr>
      <w:numPr>
        <w:ilvl w:val="3"/>
        <w:numId w:val="7"/>
      </w:numPr>
      <w:spacing w:after="0" w:line="240" w:lineRule="auto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92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0">
    <w:name w:val="Автор работы"/>
    <w:basedOn w:val="2"/>
    <w:qFormat/>
    <w:rsid w:val="0019290F"/>
    <w:pPr>
      <w:numPr>
        <w:ilvl w:val="1"/>
        <w:numId w:val="7"/>
      </w:numPr>
      <w:spacing w:before="0" w:after="240" w:line="240" w:lineRule="auto"/>
      <w:jc w:val="center"/>
    </w:pPr>
    <w:rPr>
      <w:rFonts w:ascii="Times New Roman" w:hAnsi="Times New Roman"/>
      <w:i/>
      <w:color w:val="auto"/>
      <w:sz w:val="28"/>
    </w:rPr>
  </w:style>
  <w:style w:type="character" w:customStyle="1" w:styleId="af4">
    <w:name w:val="Текст лабораторной Знак"/>
    <w:basedOn w:val="a6"/>
    <w:link w:val="a2"/>
    <w:rsid w:val="00D76E3F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1">
    <w:name w:val="Тема работы"/>
    <w:basedOn w:val="a5"/>
    <w:next w:val="a2"/>
    <w:qFormat/>
    <w:rsid w:val="0019290F"/>
    <w:pPr>
      <w:numPr>
        <w:ilvl w:val="2"/>
        <w:numId w:val="7"/>
      </w:numPr>
      <w:spacing w:before="360" w:after="360" w:line="240" w:lineRule="auto"/>
      <w:jc w:val="center"/>
      <w:outlineLvl w:val="2"/>
    </w:pPr>
    <w:rPr>
      <w:rFonts w:ascii="Times New Roman" w:hAnsi="Times New Roman" w:cs="Times New Roman"/>
      <w:b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semiHidden/>
    <w:rsid w:val="001929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4">
    <w:name w:val="Рисунок"/>
    <w:basedOn w:val="a5"/>
    <w:next w:val="a2"/>
    <w:qFormat/>
    <w:rsid w:val="00D76E3F"/>
    <w:pPr>
      <w:numPr>
        <w:ilvl w:val="5"/>
        <w:numId w:val="7"/>
      </w:numPr>
      <w:spacing w:after="240" w:line="240" w:lineRule="auto"/>
      <w:jc w:val="center"/>
      <w:outlineLvl w:val="3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6"/>
    <w:link w:val="3"/>
    <w:uiPriority w:val="9"/>
    <w:rsid w:val="00D76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NEWUSUAL">
    <w:name w:val="NEWUSUAL"/>
    <w:basedOn w:val="a5"/>
    <w:rsid w:val="00D76E3F"/>
    <w:pPr>
      <w:numPr>
        <w:ilvl w:val="3"/>
        <w:numId w:val="4"/>
      </w:numPr>
    </w:pPr>
  </w:style>
  <w:style w:type="paragraph" w:customStyle="1" w:styleId="af5">
    <w:name w:val="Таблица"/>
    <w:basedOn w:val="a5"/>
    <w:rsid w:val="00D76E3F"/>
  </w:style>
  <w:style w:type="paragraph" w:customStyle="1" w:styleId="a3">
    <w:name w:val="Заголовок хода работы"/>
    <w:basedOn w:val="a5"/>
    <w:next w:val="a2"/>
    <w:qFormat/>
    <w:rsid w:val="0042484A"/>
    <w:pPr>
      <w:numPr>
        <w:ilvl w:val="4"/>
        <w:numId w:val="7"/>
      </w:numPr>
      <w:spacing w:after="360" w:line="240" w:lineRule="auto"/>
      <w:jc w:val="center"/>
    </w:pPr>
    <w:rPr>
      <w:rFonts w:ascii="Times New Roman" w:hAnsi="Times New Roman"/>
      <w:sz w:val="28"/>
    </w:rPr>
  </w:style>
  <w:style w:type="character" w:styleId="af6">
    <w:name w:val="annotation reference"/>
    <w:basedOn w:val="a6"/>
    <w:uiPriority w:val="99"/>
    <w:semiHidden/>
    <w:unhideWhenUsed/>
    <w:rsid w:val="00F3328C"/>
    <w:rPr>
      <w:sz w:val="16"/>
      <w:szCs w:val="16"/>
    </w:rPr>
  </w:style>
  <w:style w:type="paragraph" w:styleId="af7">
    <w:name w:val="annotation text"/>
    <w:basedOn w:val="a5"/>
    <w:link w:val="af8"/>
    <w:uiPriority w:val="99"/>
    <w:semiHidden/>
    <w:unhideWhenUsed/>
    <w:rsid w:val="00F3328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6"/>
    <w:link w:val="af7"/>
    <w:uiPriority w:val="99"/>
    <w:semiHidden/>
    <w:rsid w:val="00F3328C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F3328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F3328C"/>
    <w:rPr>
      <w:b/>
      <w:bCs/>
      <w:sz w:val="20"/>
      <w:szCs w:val="20"/>
    </w:rPr>
  </w:style>
  <w:style w:type="paragraph" w:styleId="afb">
    <w:name w:val="Body Text"/>
    <w:basedOn w:val="a5"/>
    <w:link w:val="afc"/>
    <w:uiPriority w:val="99"/>
    <w:semiHidden/>
    <w:unhideWhenUsed/>
    <w:rsid w:val="005D53A9"/>
    <w:pPr>
      <w:spacing w:after="120"/>
    </w:pPr>
  </w:style>
  <w:style w:type="character" w:customStyle="1" w:styleId="afc">
    <w:name w:val="Основной текст Знак"/>
    <w:basedOn w:val="a6"/>
    <w:link w:val="afb"/>
    <w:uiPriority w:val="99"/>
    <w:semiHidden/>
    <w:rsid w:val="005D53A9"/>
  </w:style>
  <w:style w:type="character" w:styleId="afd">
    <w:name w:val="Hyperlink"/>
    <w:basedOn w:val="a6"/>
    <w:uiPriority w:val="99"/>
    <w:unhideWhenUsed/>
    <w:rsid w:val="004258CB"/>
    <w:rPr>
      <w:color w:val="0563C1" w:themeColor="hyperlink"/>
      <w:u w:val="single"/>
    </w:rPr>
  </w:style>
  <w:style w:type="character" w:styleId="afe">
    <w:name w:val="Unresolved Mention"/>
    <w:basedOn w:val="a6"/>
    <w:uiPriority w:val="99"/>
    <w:semiHidden/>
    <w:unhideWhenUsed/>
    <w:rsid w:val="004258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0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93">
          <w:marLeft w:val="0"/>
          <w:marRight w:val="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2936">
              <w:marLeft w:val="0"/>
              <w:marRight w:val="225"/>
              <w:marTop w:val="0"/>
              <w:marBottom w:val="0"/>
              <w:divBdr>
                <w:top w:val="single" w:sz="12" w:space="2" w:color="8CB400"/>
                <w:left w:val="single" w:sz="12" w:space="2" w:color="8CB400"/>
                <w:bottom w:val="single" w:sz="12" w:space="0" w:color="8CB400"/>
                <w:right w:val="single" w:sz="2" w:space="0" w:color="8CB400"/>
              </w:divBdr>
              <w:divsChild>
                <w:div w:id="42882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0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9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3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9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urbatova\YandexDisk\%23&#1058;&#1045;&#1061;&#1053;&#1054;&#1051;&#1054;&#1043;\&#1048;&#1058;22\&#1064;&#1040;&#1041;&#1051;&#1054;&#105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9316D85-549F-4C1B-84E2-857806D8ED9B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8ACEC-07AB-4A8A-9459-ADEA04A17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4450</TotalTime>
  <Pages>19</Pages>
  <Words>1430</Words>
  <Characters>8154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Курбатова</dc:creator>
  <cp:keywords/>
  <dc:description/>
  <cp:lastModifiedBy>Софья Курбатова</cp:lastModifiedBy>
  <cp:revision>242</cp:revision>
  <cp:lastPrinted>2020-10-11T10:00:00Z</cp:lastPrinted>
  <dcterms:created xsi:type="dcterms:W3CDTF">2020-09-06T14:40:00Z</dcterms:created>
  <dcterms:modified xsi:type="dcterms:W3CDTF">2020-11-19T14:33:00Z</dcterms:modified>
</cp:coreProperties>
</file>