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5ABFD" w14:textId="77777777" w:rsidR="00B13897" w:rsidRPr="0091073C" w:rsidRDefault="00B13897" w:rsidP="00D56D1D">
      <w:pPr>
        <w:pStyle w:val="a"/>
        <w:rPr>
          <w:lang w:val="en-US"/>
        </w:rPr>
      </w:pPr>
      <w:bookmarkStart w:id="0" w:name="_Hlk524861122"/>
      <w:bookmarkEnd w:id="0"/>
    </w:p>
    <w:p w14:paraId="3933F781" w14:textId="6F0D46F0" w:rsidR="00CE359A" w:rsidRPr="00C36D33" w:rsidRDefault="00EF1FB4" w:rsidP="00D76E3F">
      <w:pPr>
        <w:pStyle w:val="a0"/>
        <w:numPr>
          <w:ilvl w:val="1"/>
          <w:numId w:val="5"/>
        </w:numPr>
      </w:pPr>
      <w:r w:rsidRPr="00C36D33">
        <w:t>студента</w:t>
      </w:r>
      <w:r w:rsidR="00CE359A" w:rsidRPr="00C36D33">
        <w:t xml:space="preserve"> группы ИТ – </w:t>
      </w:r>
      <w:r w:rsidR="000D2C26" w:rsidRPr="000D2C26">
        <w:t>3</w:t>
      </w:r>
      <w:r w:rsidR="00CE359A" w:rsidRPr="00C36D33">
        <w:t>2</w:t>
      </w:r>
      <w:r w:rsidR="0019290F">
        <w:br/>
      </w:r>
      <w:r w:rsidR="00CE359A" w:rsidRPr="00C36D33"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C36D33" w14:paraId="221045D7" w14:textId="77777777" w:rsidTr="00470D8C">
        <w:tc>
          <w:tcPr>
            <w:tcW w:w="2401" w:type="dxa"/>
          </w:tcPr>
          <w:p w14:paraId="19AAED9A" w14:textId="77777777" w:rsidR="00CE359A" w:rsidRPr="00C36D33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6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D69E956" w14:textId="77777777" w:rsidR="00CE359A" w:rsidRPr="00C36D3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13" w:type="dxa"/>
          </w:tcPr>
          <w:p w14:paraId="73297183" w14:textId="77777777" w:rsidR="00CE359A" w:rsidRPr="00C36D33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6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17F4B6AA" w14:textId="77777777" w:rsidR="00CE359A" w:rsidRPr="00C36D3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55417C7" w14:textId="0943377B" w:rsidR="0064206B" w:rsidRPr="006E7C06" w:rsidRDefault="00BD0D1E" w:rsidP="005D53A9">
      <w:pPr>
        <w:pStyle w:val="a1"/>
      </w:pPr>
      <w:r>
        <w:t>Разработка сетевых приложений</w:t>
      </w:r>
    </w:p>
    <w:p w14:paraId="662122DA" w14:textId="747B4099" w:rsidR="003532A7" w:rsidRPr="0064206B" w:rsidRDefault="00CE359A" w:rsidP="0012644C">
      <w:pPr>
        <w:pStyle w:val="a2"/>
        <w:spacing w:after="360"/>
      </w:pPr>
      <w:r w:rsidRPr="005D53A9">
        <w:rPr>
          <w:b/>
        </w:rPr>
        <w:t>Цель работы</w:t>
      </w:r>
      <w:r w:rsidR="000D2C26">
        <w:rPr>
          <w:b/>
        </w:rPr>
        <w:t xml:space="preserve"> </w:t>
      </w:r>
      <w:r w:rsidR="00E90335" w:rsidRPr="0064206B">
        <w:t>:</w:t>
      </w:r>
      <w:r w:rsidR="00184677">
        <w:t xml:space="preserve"> </w:t>
      </w:r>
      <w:r w:rsidR="00BD0D1E" w:rsidRPr="00BD0D1E">
        <w:t xml:space="preserve">получение навыков в проектировании прикладных протоколов для передачи данных и реализации этих протоколов в приложениях </w:t>
      </w:r>
      <w:proofErr w:type="spellStart"/>
      <w:r w:rsidR="00BD0D1E" w:rsidRPr="00BD0D1E">
        <w:t>Windows</w:t>
      </w:r>
      <w:proofErr w:type="spellEnd"/>
      <w:r w:rsidR="00BD0D1E" w:rsidRPr="00BD0D1E">
        <w:t xml:space="preserve"> на языке C/C++ с применением </w:t>
      </w:r>
      <w:proofErr w:type="spellStart"/>
      <w:r w:rsidR="00BD0D1E" w:rsidRPr="00BD0D1E">
        <w:t>Windows</w:t>
      </w:r>
      <w:proofErr w:type="spellEnd"/>
      <w:r w:rsidR="00BD0D1E" w:rsidRPr="00BD0D1E">
        <w:t xml:space="preserve"> </w:t>
      </w:r>
      <w:proofErr w:type="spellStart"/>
      <w:r w:rsidR="00BD0D1E" w:rsidRPr="00BD0D1E">
        <w:t>Sockets</w:t>
      </w:r>
      <w:proofErr w:type="spellEnd"/>
      <w:r w:rsidR="005D53A9" w:rsidRPr="005D53A9">
        <w:t>.</w:t>
      </w:r>
    </w:p>
    <w:p w14:paraId="2043052D" w14:textId="0F157E63" w:rsidR="00D76E3F" w:rsidRDefault="00673442" w:rsidP="003532A7">
      <w:pPr>
        <w:pStyle w:val="a2"/>
        <w:spacing w:after="240"/>
        <w:jc w:val="center"/>
      </w:pPr>
      <w:r w:rsidRPr="0019290F">
        <w:t>Содержание работы</w:t>
      </w:r>
    </w:p>
    <w:p w14:paraId="34D20993" w14:textId="77777777" w:rsidR="00BD0D1E" w:rsidRDefault="00BD0D1E" w:rsidP="00BD0D1E">
      <w:pPr>
        <w:pStyle w:val="a2"/>
      </w:pPr>
      <w:r>
        <w:t>1. Разработать прикладной протокол для передачи текстовых сообщений c помощью транспортного протокола UDP. Предусмотреть возможность разбиения больших сообщений на отдельные фрагменты.</w:t>
      </w:r>
    </w:p>
    <w:p w14:paraId="78C61DEC" w14:textId="77777777" w:rsidR="00BD0D1E" w:rsidRDefault="00BD0D1E" w:rsidP="00BD0D1E">
      <w:pPr>
        <w:pStyle w:val="a2"/>
      </w:pPr>
      <w:r>
        <w:t xml:space="preserve">2. Разработать в </w:t>
      </w:r>
      <w:proofErr w:type="spellStart"/>
      <w:r>
        <w:t>Visual</w:t>
      </w:r>
      <w:proofErr w:type="spellEnd"/>
      <w:r>
        <w:t xml:space="preserve"> C++ приложение </w:t>
      </w:r>
      <w:proofErr w:type="spellStart"/>
      <w:r>
        <w:t>Windows</w:t>
      </w:r>
      <w:proofErr w:type="spellEnd"/>
      <w:r>
        <w:t xml:space="preserve"> для обмена сообщениями по протоколу, разработанному в п. 1. Отправка сообщений должна производиться как широковещательно, так и с указанием адреса назначения (имя или IP-адрес). </w:t>
      </w:r>
    </w:p>
    <w:p w14:paraId="6376D88C" w14:textId="77777777" w:rsidR="00BD0D1E" w:rsidRDefault="00BD0D1E" w:rsidP="00BD0D1E">
      <w:pPr>
        <w:pStyle w:val="a2"/>
      </w:pPr>
      <w:r>
        <w:t xml:space="preserve">3. Разработать прикладной протокол для передачи файлов c помощью транспортного протокола TCP. </w:t>
      </w:r>
    </w:p>
    <w:p w14:paraId="30E290A7" w14:textId="77777777" w:rsidR="00BD0D1E" w:rsidRDefault="00BD0D1E" w:rsidP="00BD0D1E">
      <w:pPr>
        <w:pStyle w:val="a2"/>
      </w:pPr>
      <w:r>
        <w:t xml:space="preserve">4. Разработать в </w:t>
      </w:r>
      <w:proofErr w:type="spellStart"/>
      <w:r>
        <w:t>Visual</w:t>
      </w:r>
      <w:proofErr w:type="spellEnd"/>
      <w:r>
        <w:t xml:space="preserve"> C++ два приложения </w:t>
      </w:r>
      <w:proofErr w:type="spellStart"/>
      <w:r>
        <w:t>Windows</w:t>
      </w:r>
      <w:proofErr w:type="spellEnd"/>
      <w:r>
        <w:t xml:space="preserve"> для копирования файлов по протоколу, разработанному в п. 3: </w:t>
      </w:r>
    </w:p>
    <w:p w14:paraId="2B6FF2C2" w14:textId="77777777" w:rsidR="00BD0D1E" w:rsidRDefault="00BD0D1E" w:rsidP="00BD0D1E">
      <w:pPr>
        <w:pStyle w:val="a2"/>
      </w:pPr>
      <w:r>
        <w:t xml:space="preserve">− серверное приложение, которое принимает файлы от клиентских приложений и сохраняет их на диске; </w:t>
      </w:r>
    </w:p>
    <w:p w14:paraId="615E6FC3" w14:textId="7ED423D7" w:rsidR="00BD0D1E" w:rsidRDefault="00BD0D1E" w:rsidP="00BD0D1E">
      <w:pPr>
        <w:pStyle w:val="a2"/>
      </w:pPr>
      <w:r>
        <w:t xml:space="preserve">− клиентское приложение, которое должно подключаться к серверному приложению для отправки файлов. Предусмотреть возможность одновременного копирования нескольких файлов. </w:t>
      </w:r>
    </w:p>
    <w:p w14:paraId="4796ADD8" w14:textId="7EF2842C" w:rsidR="00184677" w:rsidRDefault="00BD0D1E" w:rsidP="00BD0D1E">
      <w:pPr>
        <w:pStyle w:val="a2"/>
      </w:pPr>
      <w:r>
        <w:t xml:space="preserve">5. Протестируйте работу приложений, разработанных в п. 2 и 4, на нескольких компьютерах под управлением </w:t>
      </w:r>
      <w:proofErr w:type="spellStart"/>
      <w:r>
        <w:t>Windows</w:t>
      </w:r>
      <w:proofErr w:type="spellEnd"/>
      <w:r>
        <w:t>.</w:t>
      </w:r>
    </w:p>
    <w:p w14:paraId="2E8985B0" w14:textId="10AFAEEB" w:rsidR="00D9140C" w:rsidRPr="00D9140C" w:rsidRDefault="00D9140C" w:rsidP="00B17A8A">
      <w:pPr>
        <w:pStyle w:val="a2"/>
        <w:numPr>
          <w:ilvl w:val="0"/>
          <w:numId w:val="0"/>
        </w:numPr>
        <w:ind w:firstLine="709"/>
      </w:pPr>
    </w:p>
    <w:p w14:paraId="04E115FD" w14:textId="77777777" w:rsidR="0042484A" w:rsidRDefault="0042484A" w:rsidP="00A5754A">
      <w:pPr>
        <w:pStyle w:val="a1"/>
        <w:jc w:val="both"/>
      </w:pPr>
      <w:r>
        <w:br w:type="page"/>
      </w:r>
    </w:p>
    <w:p w14:paraId="4A153ADD" w14:textId="77777777" w:rsidR="0064206B" w:rsidRDefault="0042484A" w:rsidP="0042484A">
      <w:pPr>
        <w:pStyle w:val="a3"/>
      </w:pPr>
      <w:r>
        <w:lastRenderedPageBreak/>
        <w:t>Ход работы</w:t>
      </w:r>
    </w:p>
    <w:p w14:paraId="3D9712B0" w14:textId="4652D3F7" w:rsidR="00BB35AF" w:rsidRDefault="00A875FF" w:rsidP="00871436">
      <w:pPr>
        <w:pStyle w:val="a2"/>
        <w:numPr>
          <w:ilvl w:val="0"/>
          <w:numId w:val="0"/>
        </w:numPr>
        <w:ind w:firstLine="709"/>
      </w:pPr>
      <w:r w:rsidRPr="00A875FF">
        <w:t xml:space="preserve">1. </w:t>
      </w:r>
      <w:r w:rsidR="00BD0D1E">
        <w:t xml:space="preserve">В соответствии с определенным в п.1. задании был разработан прикладной протокол для передачи текстовых сообщений с помощью транспортного протокола </w:t>
      </w:r>
      <w:r w:rsidR="00BD0D1E">
        <w:rPr>
          <w:lang w:val="en-US"/>
        </w:rPr>
        <w:t>UDP</w:t>
      </w:r>
      <w:r w:rsidR="00B56749">
        <w:t xml:space="preserve">. Структура пакета определена на рисунке 4.1. </w:t>
      </w:r>
      <w:r w:rsidR="00BD0D1E">
        <w:t xml:space="preserve">: </w:t>
      </w:r>
    </w:p>
    <w:p w14:paraId="64C68554" w14:textId="41602573" w:rsidR="00BD0D1E" w:rsidRDefault="00BD0D1E" w:rsidP="002167DA">
      <w:pPr>
        <w:pStyle w:val="a2"/>
        <w:numPr>
          <w:ilvl w:val="0"/>
          <w:numId w:val="0"/>
        </w:numPr>
        <w:spacing w:before="240"/>
        <w:ind w:firstLine="709"/>
        <w:jc w:val="center"/>
      </w:pPr>
      <w:r w:rsidRPr="00BD0D1E">
        <w:drawing>
          <wp:inline distT="0" distB="0" distL="0" distR="0" wp14:anchorId="3F73687D" wp14:editId="497C51EF">
            <wp:extent cx="3040643" cy="14479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8EA3" w14:textId="0AED14C7" w:rsidR="00BD0D1E" w:rsidRPr="00BD0D1E" w:rsidRDefault="00B56749" w:rsidP="00BD0D1E">
      <w:pPr>
        <w:pStyle w:val="a4"/>
      </w:pPr>
      <w:r>
        <w:t>Структура фрагмента</w:t>
      </w:r>
      <w:r w:rsidR="002167DA">
        <w:t xml:space="preserve">: </w:t>
      </w:r>
      <w:r w:rsidR="002167DA">
        <w:rPr>
          <w:lang w:val="en-US"/>
        </w:rPr>
        <w:t>UDP</w:t>
      </w:r>
    </w:p>
    <w:p w14:paraId="41C8D9F4" w14:textId="7F676419" w:rsidR="00540F94" w:rsidRDefault="004A12F6" w:rsidP="004A12F6">
      <w:pPr>
        <w:pStyle w:val="a2"/>
        <w:numPr>
          <w:ilvl w:val="0"/>
          <w:numId w:val="0"/>
        </w:numPr>
        <w:ind w:firstLine="709"/>
      </w:pPr>
      <w:r>
        <w:t xml:space="preserve">Поле </w:t>
      </w:r>
      <w:proofErr w:type="spellStart"/>
      <w:r>
        <w:rPr>
          <w:lang w:val="en-US"/>
        </w:rPr>
        <w:t>filelen</w:t>
      </w:r>
      <w:proofErr w:type="spellEnd"/>
      <w:r>
        <w:t xml:space="preserve"> </w:t>
      </w:r>
      <w:r w:rsidR="00625365">
        <w:t>содержит</w:t>
      </w:r>
      <w:r>
        <w:t xml:space="preserve"> общую длину передаваемого сообщения, которая в дальнейшем будет использована для определения количества переданных пакетов. </w:t>
      </w:r>
    </w:p>
    <w:p w14:paraId="2F9CA094" w14:textId="65D4B131" w:rsidR="004A12F6" w:rsidRPr="004A12F6" w:rsidRDefault="004A12F6" w:rsidP="004A12F6">
      <w:pPr>
        <w:pStyle w:val="a2"/>
        <w:numPr>
          <w:ilvl w:val="0"/>
          <w:numId w:val="0"/>
        </w:numPr>
        <w:ind w:firstLine="709"/>
      </w:pPr>
      <w:r>
        <w:t xml:space="preserve">Поле </w:t>
      </w:r>
      <w:proofErr w:type="spellStart"/>
      <w:r>
        <w:rPr>
          <w:lang w:val="en-US"/>
        </w:rPr>
        <w:t>numberfrag</w:t>
      </w:r>
      <w:proofErr w:type="spellEnd"/>
      <w:r>
        <w:t xml:space="preserve"> содержит номер передаваемого фрагмента. </w:t>
      </w:r>
      <w:r w:rsidR="00625365">
        <w:t xml:space="preserve">Каждый отправляемый фрагмент перед отправкой получает номер, начиная с 0. Получение сообщения будет </w:t>
      </w:r>
      <w:r w:rsidR="002167DA">
        <w:t>производиться</w:t>
      </w:r>
      <w:r w:rsidR="00625365">
        <w:t xml:space="preserve"> до тех пор, пока не будет получен последний фрагмент. </w:t>
      </w:r>
    </w:p>
    <w:p w14:paraId="37C00EC9" w14:textId="0580ED8F" w:rsidR="00A23A4B" w:rsidRDefault="00625365" w:rsidP="00625365">
      <w:pPr>
        <w:pStyle w:val="a2"/>
        <w:numPr>
          <w:ilvl w:val="0"/>
          <w:numId w:val="0"/>
        </w:numPr>
        <w:ind w:firstLine="709"/>
      </w:pPr>
      <w:r>
        <w:t xml:space="preserve">Поле </w:t>
      </w:r>
      <w:r>
        <w:rPr>
          <w:lang w:val="en-US"/>
        </w:rPr>
        <w:t>username</w:t>
      </w:r>
      <w:r>
        <w:t xml:space="preserve"> содержит в себе имя отправителя, которое будет выведено на экран вместе с полученным сообщением. </w:t>
      </w:r>
    </w:p>
    <w:p w14:paraId="02CE8F62" w14:textId="6177A3B8" w:rsidR="00625365" w:rsidRDefault="00625365" w:rsidP="00625365">
      <w:pPr>
        <w:pStyle w:val="a2"/>
        <w:numPr>
          <w:ilvl w:val="0"/>
          <w:numId w:val="0"/>
        </w:numPr>
        <w:ind w:firstLine="709"/>
      </w:pPr>
      <w:r>
        <w:t xml:space="preserve">Поле </w:t>
      </w:r>
      <w:r>
        <w:rPr>
          <w:lang w:val="en-US"/>
        </w:rPr>
        <w:t>text</w:t>
      </w:r>
      <w:r>
        <w:t xml:space="preserve"> содержит в себе часть сообщения фиксированной длины. Таким образом зная длину всего сообщения и размер этого поля </w:t>
      </w:r>
      <w:proofErr w:type="gramStart"/>
      <w:r>
        <w:t>можно определить</w:t>
      </w:r>
      <w:proofErr w:type="gramEnd"/>
      <w:r>
        <w:t xml:space="preserve"> какое количество пакетов должно быть получено. </w:t>
      </w:r>
    </w:p>
    <w:p w14:paraId="45D0B2AB" w14:textId="4D50C5F4" w:rsidR="002167DA" w:rsidRDefault="002167DA" w:rsidP="00625365">
      <w:pPr>
        <w:pStyle w:val="a2"/>
        <w:numPr>
          <w:ilvl w:val="0"/>
          <w:numId w:val="0"/>
        </w:numPr>
        <w:ind w:firstLine="709"/>
      </w:pPr>
      <w:r>
        <w:t>В соответствии с определенным в п.</w:t>
      </w:r>
      <w:r>
        <w:t>3</w:t>
      </w:r>
      <w:r>
        <w:t>. задании</w:t>
      </w:r>
      <w:r>
        <w:t xml:space="preserve"> был разработан прикладной протокол для передачи файлов с помощью транспортного протокола </w:t>
      </w:r>
      <w:r>
        <w:rPr>
          <w:lang w:val="en-US"/>
        </w:rPr>
        <w:t>TCP</w:t>
      </w:r>
      <w:r>
        <w:t xml:space="preserve">. Структуры описаны на рисунке </w:t>
      </w:r>
    </w:p>
    <w:p w14:paraId="2EC703B9" w14:textId="5F9B43BE" w:rsidR="002167DA" w:rsidRDefault="002167DA" w:rsidP="002167DA">
      <w:pPr>
        <w:pStyle w:val="a2"/>
        <w:numPr>
          <w:ilvl w:val="0"/>
          <w:numId w:val="0"/>
        </w:numPr>
        <w:spacing w:before="240"/>
        <w:ind w:firstLine="709"/>
        <w:jc w:val="center"/>
      </w:pPr>
      <w:r w:rsidRPr="002167DA">
        <w:drawing>
          <wp:inline distT="0" distB="0" distL="0" distR="0" wp14:anchorId="080C72B2" wp14:editId="6098C3C5">
            <wp:extent cx="3360711" cy="240812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AE6E" w14:textId="20EE8FB9" w:rsidR="002167DA" w:rsidRDefault="002167DA" w:rsidP="002167DA">
      <w:pPr>
        <w:pStyle w:val="a4"/>
      </w:pPr>
      <w:r>
        <w:t>Структуры фрагмента</w:t>
      </w:r>
      <w:r w:rsidRPr="002167DA">
        <w:t xml:space="preserve">: </w:t>
      </w:r>
      <w:r w:rsidR="003B3776">
        <w:t>заголовок и данные</w:t>
      </w:r>
    </w:p>
    <w:p w14:paraId="7B0C6EBD" w14:textId="2DE11374" w:rsidR="00205D90" w:rsidRDefault="00205D90" w:rsidP="00205D90">
      <w:pPr>
        <w:pStyle w:val="a2"/>
        <w:numPr>
          <w:ilvl w:val="0"/>
          <w:numId w:val="0"/>
        </w:numPr>
        <w:ind w:firstLine="708"/>
      </w:pPr>
      <w:r>
        <w:t xml:space="preserve">Структура </w:t>
      </w:r>
      <w:proofErr w:type="spellStart"/>
      <w:r>
        <w:rPr>
          <w:lang w:val="en-US"/>
        </w:rPr>
        <w:t>AddressHeader</w:t>
      </w:r>
      <w:proofErr w:type="spellEnd"/>
      <w:r>
        <w:t xml:space="preserve"> будет отправлена серверу перед началом отправки файлов. В содержимом структуры определены адрес отправителя и передаваемое количество файлов, которое используется при получении файлов сервером. </w:t>
      </w:r>
    </w:p>
    <w:p w14:paraId="20BD404C" w14:textId="44D68BE2" w:rsidR="00BE5E6E" w:rsidRDefault="00205D90" w:rsidP="00BE5E6E">
      <w:pPr>
        <w:pStyle w:val="a2"/>
        <w:numPr>
          <w:ilvl w:val="0"/>
          <w:numId w:val="0"/>
        </w:numPr>
        <w:ind w:firstLine="708"/>
      </w:pPr>
      <w:r>
        <w:lastRenderedPageBreak/>
        <w:t xml:space="preserve">Структура </w:t>
      </w:r>
      <w:proofErr w:type="spellStart"/>
      <w:r>
        <w:rPr>
          <w:lang w:val="en-US"/>
        </w:rPr>
        <w:t>MainHeader</w:t>
      </w:r>
      <w:proofErr w:type="spellEnd"/>
      <w:r>
        <w:t xml:space="preserve"> будет отправлена серверу после отправки первой структуры. Её содержимое включает в себя поля </w:t>
      </w:r>
      <w:proofErr w:type="spellStart"/>
      <w:r>
        <w:rPr>
          <w:lang w:val="en-US"/>
        </w:rPr>
        <w:t>filesize</w:t>
      </w:r>
      <w:proofErr w:type="spellEnd"/>
      <w:r>
        <w:t xml:space="preserve">, в котором будет записан размер передаваемого файла, а в поле </w:t>
      </w:r>
      <w:r>
        <w:rPr>
          <w:lang w:val="en-US"/>
        </w:rPr>
        <w:t>filename</w:t>
      </w:r>
      <w:r>
        <w:t xml:space="preserve"> определено его имя.</w:t>
      </w:r>
      <w:r w:rsidR="00BE5E6E">
        <w:t xml:space="preserve"> Получив структуру сервер сможет создать файл в соответствии с содержимым ее полей. А затем выполнит запись полученных данных в созданный файл. Процесс будет выполняться до тех пор, пока количество полученных сегментов не станет равным содержимому поля </w:t>
      </w:r>
      <w:proofErr w:type="spellStart"/>
      <w:r w:rsidR="00BE5E6E">
        <w:rPr>
          <w:lang w:val="en-US"/>
        </w:rPr>
        <w:t>CountOfFiles</w:t>
      </w:r>
      <w:proofErr w:type="spellEnd"/>
      <w:r w:rsidR="00BE5E6E" w:rsidRPr="00BE5E6E">
        <w:t xml:space="preserve"> </w:t>
      </w:r>
      <w:r w:rsidR="00BE5E6E">
        <w:t xml:space="preserve">из структуры </w:t>
      </w:r>
      <w:proofErr w:type="spellStart"/>
      <w:r w:rsidR="00BE5E6E">
        <w:rPr>
          <w:lang w:val="en-US"/>
        </w:rPr>
        <w:t>AddressHeader</w:t>
      </w:r>
      <w:proofErr w:type="spellEnd"/>
      <w:r w:rsidR="00BE5E6E">
        <w:t xml:space="preserve">. </w:t>
      </w:r>
    </w:p>
    <w:p w14:paraId="75C12A20" w14:textId="6B75A016" w:rsidR="009A0B40" w:rsidRDefault="009A0B40" w:rsidP="00BE5E6E">
      <w:pPr>
        <w:pStyle w:val="a2"/>
        <w:numPr>
          <w:ilvl w:val="0"/>
          <w:numId w:val="0"/>
        </w:numPr>
        <w:ind w:firstLine="708"/>
      </w:pPr>
      <w:r>
        <w:t xml:space="preserve">2. Блок-схемы алгоритмов представлены на рисунках: </w:t>
      </w:r>
    </w:p>
    <w:p w14:paraId="1A8B64B4" w14:textId="77777777" w:rsidR="009A0B40" w:rsidRDefault="009A0B40" w:rsidP="00BE5E6E">
      <w:pPr>
        <w:pStyle w:val="a2"/>
        <w:numPr>
          <w:ilvl w:val="0"/>
          <w:numId w:val="0"/>
        </w:numPr>
        <w:ind w:firstLine="708"/>
      </w:pPr>
    </w:p>
    <w:p w14:paraId="4AF8451E" w14:textId="533A096A" w:rsidR="009A0B40" w:rsidRDefault="009A0B40" w:rsidP="00BE5E6E">
      <w:pPr>
        <w:pStyle w:val="a2"/>
        <w:numPr>
          <w:ilvl w:val="0"/>
          <w:numId w:val="0"/>
        </w:numPr>
        <w:ind w:firstLine="708"/>
      </w:pPr>
      <w:r>
        <w:t xml:space="preserve">3. </w:t>
      </w:r>
    </w:p>
    <w:p w14:paraId="748807CA" w14:textId="36877A0C" w:rsidR="00820775" w:rsidRPr="00BE5E6E" w:rsidRDefault="00820775" w:rsidP="00820775">
      <w:pPr>
        <w:pStyle w:val="a0"/>
        <w:jc w:val="right"/>
      </w:pPr>
      <w:r>
        <w:t xml:space="preserve">Листинг 1. Приложение для обмена сообщениями с помощью </w:t>
      </w:r>
      <w:r>
        <w:rPr>
          <w:lang w:val="en-US"/>
        </w:rPr>
        <w:t>UDP</w:t>
      </w:r>
    </w:p>
    <w:p w14:paraId="0105B1A1" w14:textId="77777777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//данные для отправки </w:t>
      </w:r>
    </w:p>
    <w:p w14:paraId="527C12BA" w14:textId="74914C2A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IDC_EDIT_MESSAGES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003E">
        <w:rPr>
          <w:rFonts w:ascii="Consolas" w:hAnsi="Consolas" w:cs="Consolas"/>
          <w:color w:val="000000"/>
          <w:sz w:val="19"/>
          <w:szCs w:val="19"/>
        </w:rPr>
        <w:tab/>
      </w:r>
      <w:r w:rsidR="005F003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2001</w:t>
      </w:r>
    </w:p>
    <w:p w14:paraId="7CE74DF9" w14:textId="112CB9B9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IDC_EDIT_TEXT</w:t>
      </w:r>
      <w:r w:rsidR="005F003E">
        <w:rPr>
          <w:rFonts w:ascii="Consolas" w:hAnsi="Consolas" w:cs="Consolas"/>
          <w:color w:val="000000"/>
          <w:sz w:val="19"/>
          <w:szCs w:val="19"/>
        </w:rPr>
        <w:tab/>
      </w:r>
      <w:r w:rsidR="005F003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2002</w:t>
      </w:r>
    </w:p>
    <w:p w14:paraId="50A73E0B" w14:textId="01EF4627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IDC_EDIT_USERNAME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2003</w:t>
      </w:r>
    </w:p>
    <w:p w14:paraId="3B041E1D" w14:textId="3B699AF8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IDC_CLEAR_ALL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2004 </w:t>
      </w:r>
      <w:r>
        <w:rPr>
          <w:rFonts w:ascii="Consolas" w:hAnsi="Consolas" w:cs="Consolas"/>
          <w:color w:val="008000"/>
          <w:sz w:val="19"/>
          <w:szCs w:val="19"/>
        </w:rPr>
        <w:t>//кнопка чтобы удалить весь отправленный текст</w:t>
      </w:r>
    </w:p>
    <w:p w14:paraId="28040A84" w14:textId="77777777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42479" w14:textId="77777777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//переключение адреса</w:t>
      </w:r>
    </w:p>
    <w:p w14:paraId="25C80A7A" w14:textId="4A2651A3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IDC_IPADDR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2005 </w:t>
      </w:r>
      <w:r>
        <w:rPr>
          <w:rFonts w:ascii="Consolas" w:hAnsi="Consolas" w:cs="Consolas"/>
          <w:color w:val="008000"/>
          <w:sz w:val="19"/>
          <w:szCs w:val="19"/>
        </w:rPr>
        <w:t xml:space="preserve">//чтобы ввести целевой IP </w:t>
      </w:r>
    </w:p>
    <w:p w14:paraId="0646BFF8" w14:textId="6F993F2E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5C">
        <w:rPr>
          <w:rFonts w:ascii="Consolas" w:hAnsi="Consolas" w:cs="Consolas"/>
          <w:color w:val="6F008A"/>
          <w:sz w:val="19"/>
          <w:szCs w:val="19"/>
          <w:lang w:val="en-US"/>
        </w:rPr>
        <w:t>IDC_CONNECT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  <w:t>2006</w:t>
      </w:r>
    </w:p>
    <w:p w14:paraId="633F31CF" w14:textId="26F7E646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5C">
        <w:rPr>
          <w:rFonts w:ascii="Consolas" w:hAnsi="Consolas" w:cs="Consolas"/>
          <w:color w:val="6F008A"/>
          <w:sz w:val="19"/>
          <w:szCs w:val="19"/>
          <w:lang w:val="en-US"/>
        </w:rPr>
        <w:t>IDC_DISCONNECT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  <w:t>2007</w:t>
      </w:r>
    </w:p>
    <w:p w14:paraId="0A66AC31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88D0C" w14:textId="4645C4D0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MAX_TEXT</w:t>
      </w:r>
      <w:r w:rsidR="005F003E">
        <w:rPr>
          <w:rFonts w:ascii="Consolas" w:hAnsi="Consolas" w:cs="Consolas"/>
          <w:color w:val="000000"/>
          <w:sz w:val="19"/>
          <w:szCs w:val="19"/>
        </w:rPr>
        <w:tab/>
      </w:r>
      <w:r w:rsidR="005F003E">
        <w:rPr>
          <w:rFonts w:ascii="Consolas" w:hAnsi="Consolas" w:cs="Consolas"/>
          <w:color w:val="000000"/>
          <w:sz w:val="19"/>
          <w:szCs w:val="19"/>
        </w:rPr>
        <w:tab/>
      </w:r>
      <w:r w:rsidR="005F003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1024</w:t>
      </w:r>
    </w:p>
    <w:p w14:paraId="3777D682" w14:textId="77777777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D0834" w14:textId="77777777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//размеры текста с сообщением</w:t>
      </w:r>
    </w:p>
    <w:p w14:paraId="70E07799" w14:textId="49D82A0F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5C">
        <w:rPr>
          <w:rFonts w:ascii="Consolas" w:hAnsi="Consolas" w:cs="Consolas"/>
          <w:color w:val="6F008A"/>
          <w:sz w:val="19"/>
          <w:szCs w:val="19"/>
          <w:lang w:val="en-US"/>
        </w:rPr>
        <w:t>MAX_MESSAGE_SIZE</w:t>
      </w:r>
      <w:r w:rsidR="005F003E">
        <w:rPr>
          <w:rFonts w:ascii="Consolas" w:hAnsi="Consolas" w:cs="Consolas"/>
          <w:color w:val="6F008A"/>
          <w:sz w:val="19"/>
          <w:szCs w:val="19"/>
          <w:lang w:val="en-US"/>
        </w:rPr>
        <w:tab/>
      </w:r>
      <w:r w:rsidR="005F003E">
        <w:rPr>
          <w:rFonts w:ascii="Consolas" w:hAnsi="Consolas" w:cs="Consolas"/>
          <w:color w:val="6F008A"/>
          <w:sz w:val="19"/>
          <w:szCs w:val="19"/>
          <w:lang w:val="en-US"/>
        </w:rPr>
        <w:tab/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</w:p>
    <w:p w14:paraId="6E591813" w14:textId="0F49D802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5C">
        <w:rPr>
          <w:rFonts w:ascii="Consolas" w:hAnsi="Consolas" w:cs="Consolas"/>
          <w:color w:val="6F008A"/>
          <w:sz w:val="19"/>
          <w:szCs w:val="19"/>
          <w:lang w:val="en-US"/>
        </w:rPr>
        <w:t>MAX_USERNAME_SIZE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  <w:t>20</w:t>
      </w:r>
    </w:p>
    <w:p w14:paraId="6AFD7587" w14:textId="7D9C42B0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5C">
        <w:rPr>
          <w:rFonts w:ascii="Consolas" w:hAnsi="Consolas" w:cs="Consolas"/>
          <w:color w:val="6F008A"/>
          <w:sz w:val="19"/>
          <w:szCs w:val="19"/>
          <w:lang w:val="en-US"/>
        </w:rPr>
        <w:t>MAX_USERMESSAGE_SIZE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  <w:t>532</w:t>
      </w:r>
    </w:p>
    <w:p w14:paraId="1892BA26" w14:textId="6EB7660D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5C">
        <w:rPr>
          <w:rFonts w:ascii="Consolas" w:hAnsi="Consolas" w:cs="Consolas"/>
          <w:color w:val="6F008A"/>
          <w:sz w:val="19"/>
          <w:szCs w:val="19"/>
          <w:lang w:val="en-US"/>
        </w:rPr>
        <w:t>FRAFMENT_PACK_SIZE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  <w:t>10</w:t>
      </w:r>
    </w:p>
    <w:p w14:paraId="4FFC1241" w14:textId="77777777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/*Дескрипторы*/</w:t>
      </w:r>
    </w:p>
    <w:p w14:paraId="14552846" w14:textId="77777777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дескриптор главного окна</w:t>
      </w:r>
    </w:p>
    <w:p w14:paraId="21F6C50C" w14:textId="77777777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60551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Оконные</w:t>
      </w:r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DF6D8FB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5C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MainWindowProcess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EEE609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604C8" w14:textId="227C07A7" w:rsidR="005F003E" w:rsidRPr="005F003E" w:rsidRDefault="008E085C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PreTranslateMessage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LPMSG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lpMsg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5F003E" w:rsidRPr="005F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5F003E">
        <w:rPr>
          <w:rFonts w:ascii="Consolas" w:hAnsi="Consolas" w:cs="Consolas"/>
          <w:color w:val="008000"/>
          <w:sz w:val="19"/>
          <w:szCs w:val="19"/>
        </w:rPr>
        <w:t>для</w:t>
      </w:r>
      <w:r w:rsidR="005F003E"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F003E">
        <w:rPr>
          <w:rFonts w:ascii="Consolas" w:hAnsi="Consolas" w:cs="Consolas"/>
          <w:color w:val="008000"/>
          <w:sz w:val="19"/>
          <w:szCs w:val="19"/>
        </w:rPr>
        <w:t>передачи</w:t>
      </w:r>
      <w:r w:rsidR="005F003E"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F003E">
        <w:rPr>
          <w:rFonts w:ascii="Consolas" w:hAnsi="Consolas" w:cs="Consolas"/>
          <w:color w:val="008000"/>
          <w:sz w:val="19"/>
          <w:szCs w:val="19"/>
        </w:rPr>
        <w:t>сообщений</w:t>
      </w:r>
      <w:r w:rsidR="005F003E"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F003E">
        <w:rPr>
          <w:rFonts w:ascii="Consolas" w:hAnsi="Consolas" w:cs="Consolas"/>
          <w:color w:val="008000"/>
          <w:sz w:val="19"/>
          <w:szCs w:val="19"/>
        </w:rPr>
        <w:t>при</w:t>
      </w:r>
      <w:r w:rsidR="005F003E"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F003E">
        <w:rPr>
          <w:rFonts w:ascii="Consolas" w:hAnsi="Consolas" w:cs="Consolas"/>
          <w:color w:val="008000"/>
          <w:sz w:val="19"/>
          <w:szCs w:val="19"/>
        </w:rPr>
        <w:t>нажатии</w:t>
      </w:r>
      <w:r w:rsidR="005F003E"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F003E">
        <w:rPr>
          <w:rFonts w:ascii="Consolas" w:hAnsi="Consolas" w:cs="Consolas"/>
          <w:color w:val="008000"/>
          <w:sz w:val="19"/>
          <w:szCs w:val="19"/>
        </w:rPr>
        <w:t>на</w:t>
      </w:r>
      <w:r w:rsidR="005F003E"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F003E">
        <w:rPr>
          <w:rFonts w:ascii="Consolas" w:hAnsi="Consolas" w:cs="Consolas"/>
          <w:color w:val="008000"/>
          <w:sz w:val="19"/>
          <w:szCs w:val="19"/>
          <w:lang w:val="en-US"/>
        </w:rPr>
        <w:t>Enter</w:t>
      </w:r>
    </w:p>
    <w:p w14:paraId="4EEBE851" w14:textId="77777777" w:rsidR="008E085C" w:rsidRPr="005F003E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C48C9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Обработчики</w:t>
      </w:r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 xml:space="preserve"> WM_CREATE, WM_DESTROY, WM_SIZE*/</w:t>
      </w:r>
    </w:p>
    <w:p w14:paraId="27F39421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OnCreate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LPCREATESTRUCT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lpCreateStruct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66F75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OnDestroy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EC18F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OnCommand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08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hwndCtl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codeNotify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044D8F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F26BD" w14:textId="6221B335" w:rsidR="005F003E" w:rsidRDefault="008E085C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5F00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hThread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</w:rPr>
        <w:t>;</w:t>
      </w:r>
      <w:r w:rsidR="005F003E" w:rsidRPr="005F003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F003E">
        <w:rPr>
          <w:rFonts w:ascii="Consolas" w:hAnsi="Consolas" w:cs="Consolas"/>
          <w:color w:val="008000"/>
          <w:sz w:val="19"/>
          <w:szCs w:val="19"/>
        </w:rPr>
        <w:t>//поток для приема сообщений от экземпляров приложения</w:t>
      </w:r>
    </w:p>
    <w:p w14:paraId="6D22975E" w14:textId="5AAE0C7B" w:rsidR="008E085C" w:rsidRPr="005F003E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AB142" w14:textId="2A766D2A" w:rsidR="005F003E" w:rsidRPr="005F003E" w:rsidRDefault="008E085C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5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8E085C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ThreadFunc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5F003E"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 w:rsidR="005F003E">
        <w:rPr>
          <w:rFonts w:ascii="Consolas" w:hAnsi="Consolas" w:cs="Consolas"/>
          <w:color w:val="008000"/>
          <w:sz w:val="19"/>
          <w:szCs w:val="19"/>
        </w:rPr>
        <w:t>чтение</w:t>
      </w:r>
      <w:r w:rsidR="005F003E"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F003E">
        <w:rPr>
          <w:rFonts w:ascii="Consolas" w:hAnsi="Consolas" w:cs="Consolas"/>
          <w:color w:val="008000"/>
          <w:sz w:val="19"/>
          <w:szCs w:val="19"/>
        </w:rPr>
        <w:t>сообщений</w:t>
      </w:r>
      <w:r w:rsidR="005F003E"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F003E">
        <w:rPr>
          <w:rFonts w:ascii="Consolas" w:hAnsi="Consolas" w:cs="Consolas"/>
          <w:color w:val="008000"/>
          <w:sz w:val="19"/>
          <w:szCs w:val="19"/>
        </w:rPr>
        <w:t>здесь</w:t>
      </w:r>
    </w:p>
    <w:p w14:paraId="5CEE56C1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323DF" w14:textId="77777777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//пакет для передачи</w:t>
      </w:r>
    </w:p>
    <w:p w14:paraId="48040238" w14:textId="77777777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</w:t>
      </w:r>
    </w:p>
    <w:p w14:paraId="5CD600DF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SLP_msg</w:t>
      </w:r>
      <w:proofErr w:type="spellEnd"/>
    </w:p>
    <w:p w14:paraId="18EC65BF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081818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8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filelen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сообщени</w:t>
      </w:r>
      <w:proofErr w:type="spellEnd"/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>¤</w:t>
      </w:r>
    </w:p>
    <w:p w14:paraId="1191240B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8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numberfrag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фрагмента</w:t>
      </w:r>
    </w:p>
    <w:p w14:paraId="08206CE0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username[</w:t>
      </w:r>
      <w:proofErr w:type="gram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20]; </w:t>
      </w:r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отправителя</w:t>
      </w:r>
    </w:p>
    <w:p w14:paraId="5EFD8DA9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14:paraId="403086C1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0AE6558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72A288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212C7" w14:textId="77777777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//работа с сокетами</w:t>
      </w:r>
    </w:p>
    <w:p w14:paraId="432707D4" w14:textId="77777777" w:rsid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8BAA9" w14:textId="77777777" w:rsidR="005F003E" w:rsidRDefault="005F003E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14:paraId="59F78723" w14:textId="41E4E101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sockSin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08083CF5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sockaddr_in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sockSout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F17446B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sockSoin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AA8864C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5121D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4A9CB" w14:textId="77777777" w:rsidR="008E085C" w:rsidRPr="008E085C" w:rsidRDefault="008E085C" w:rsidP="008E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SendText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SLP_msg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085C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Send_Data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085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5C">
        <w:rPr>
          <w:rFonts w:ascii="Consolas" w:hAnsi="Consolas" w:cs="Consolas"/>
          <w:color w:val="808080"/>
          <w:sz w:val="19"/>
          <w:szCs w:val="19"/>
          <w:lang w:val="en-US"/>
        </w:rPr>
        <w:t>Send_Data_Size</w:t>
      </w:r>
      <w:proofErr w:type="spellEnd"/>
      <w:r w:rsidRPr="008E08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8E08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сообщений</w:t>
      </w:r>
    </w:p>
    <w:p w14:paraId="253D89A7" w14:textId="723D89F5" w:rsidR="009A0B40" w:rsidRDefault="008E085C" w:rsidP="005F003E">
      <w:pPr>
        <w:pStyle w:val="a2"/>
        <w:numPr>
          <w:ilvl w:val="0"/>
          <w:numId w:val="0"/>
        </w:num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LPCTSTR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//вывод имени отправителя и сообщения на экран</w:t>
      </w:r>
    </w:p>
    <w:p w14:paraId="35A8F279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tWinMain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CmdLine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CmdShow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AD7B6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E8D299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/*Регистрация оконного класса и обработка ошибки*/</w:t>
      </w:r>
    </w:p>
    <w:p w14:paraId="47E4328A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WNDCLASSEX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WNDCLASSEX</w:t>
      </w:r>
      <w:r>
        <w:rPr>
          <w:rFonts w:ascii="Consolas" w:hAnsi="Consolas" w:cs="Consolas"/>
          <w:color w:val="000000"/>
          <w:sz w:val="19"/>
          <w:szCs w:val="19"/>
        </w:rPr>
        <w:t>) };</w:t>
      </w:r>
    </w:p>
    <w:p w14:paraId="29E9CA58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wcex.style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CS_HREDRAW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CS_VREDRAW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CS_DBLCLKS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46C56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wcex.lpfnWndProc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оконная процедура</w:t>
      </w:r>
    </w:p>
    <w:p w14:paraId="09BCD4F8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wcex.hInstance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2EAA3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304011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67F47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(0, 100, 256));</w:t>
      </w:r>
    </w:p>
    <w:p w14:paraId="461D9BFD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MainWindowProcess</w:t>
      </w:r>
      <w:proofErr w:type="spellEnd"/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14:paraId="78F6008A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A8245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== </w:t>
      </w:r>
      <w:proofErr w:type="spell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RegisterClassEx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47457F3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5ED8AC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57AB1EB1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C54ED5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/*---------------------------------------------*/</w:t>
      </w:r>
    </w:p>
    <w:p w14:paraId="40452E75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LoadLibrary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"ComCtl32.dll"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1411D3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LoadLibrary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"Ws2_32.dll"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//for sockets</w:t>
      </w:r>
    </w:p>
    <w:p w14:paraId="644EA57A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/*Создание главного файла и обработка ошибки */</w:t>
      </w:r>
    </w:p>
    <w:p w14:paraId="382F33AE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MainWindowProcess</w:t>
      </w:r>
      <w:proofErr w:type="spellEnd"/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"Chat"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5DE6571" w14:textId="4EA22F09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900, 600,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77FA49" w14:textId="190CC7F0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C98F65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/*--------------------------------------------------*/</w:t>
      </w:r>
    </w:p>
    <w:p w14:paraId="2D9EAE06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CmdShow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отображаем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главное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14:paraId="3B86F652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46EF9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/*Цикл обработки сообщений*/</w:t>
      </w:r>
    </w:p>
    <w:p w14:paraId="16420F5D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43281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RetRes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228941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RetRes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0)) !=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F86F56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D3FF39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RetRes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4BF30466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FC9CF7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//Error editing</w:t>
      </w:r>
    </w:p>
    <w:p w14:paraId="2A1E7664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B098D1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PreTranslateMessage</w:t>
      </w:r>
      <w:proofErr w:type="spellEnd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(&amp;msg))</w:t>
      </w:r>
    </w:p>
    <w:p w14:paraId="2AE37680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45C79E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(&amp;msg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07DE4D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(&amp;msg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E80B02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FB402A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D96F6F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4EFE9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4776B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25F912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10007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AFA3E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главного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A5ECD01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MainWindowProcess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EB66D9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D55140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9AC37E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4A77F0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HANDLE_</w:t>
      </w:r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MSG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OnCreate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810BF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HANDLE_</w:t>
      </w:r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MSG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OnDestroy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D75212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HANDLE_</w:t>
      </w:r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MSG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OnCommand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74387B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A7AC84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1F1A8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F0B298" w14:textId="4A424991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D23C7" w14:textId="4F227CE8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EB49B" w14:textId="2A03A6D4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3EB0E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02EBC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сообщений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70DC101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PreTranslateMessage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LPMSG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B233FB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80FE54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FA97D55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Message[</w:t>
      </w:r>
      <w:proofErr w:type="gramEnd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MAX_MESSAGE_SIZE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</w:p>
    <w:p w14:paraId="543A1526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MAX_USERNAME_SIZE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отправителя</w:t>
      </w:r>
    </w:p>
    <w:p w14:paraId="534A2E24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UserMessage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MAX_USERMESSAGE_SIZE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отправителя</w:t>
      </w:r>
    </w:p>
    <w:p w14:paraId="5FD90506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2B13D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//объявим структуру с пакетом</w:t>
      </w:r>
    </w:p>
    <w:p w14:paraId="337646E1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SLP_msg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89F7C9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msg.text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14:paraId="56F3AFE3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msg.username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 20);</w:t>
      </w:r>
    </w:p>
    <w:p w14:paraId="5DAF7772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64468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//количество символов в сообщении</w:t>
      </w:r>
    </w:p>
    <w:p w14:paraId="4CFB0426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B12C0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WM_KEYDOWN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-&gt;message) &amp;&amp; (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VK_RETURN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нажата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клавиша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</w:t>
      </w:r>
    </w:p>
    <w:p w14:paraId="736B2DA2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C2908A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hwndCtl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IDC_EDIT_TEXT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300587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hwndUser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IDC_EDIT_USERNAME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0EE92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D51C7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hwndCtl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поле ввода обладает фокусом клавиатуры</w:t>
      </w:r>
    </w:p>
    <w:p w14:paraId="3996E0A3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34A088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/*Чтобы можно было отправить многострочный текст*/</w:t>
      </w:r>
    </w:p>
    <w:p w14:paraId="39FF8103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/*CTRL+ENTER*/</w:t>
      </w:r>
    </w:p>
    <w:p w14:paraId="1A051075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GetKeyState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VK_SHIFT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0) 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нажата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клавиша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SHIFT</w:t>
      </w:r>
    </w:p>
    <w:p w14:paraId="4F550D1A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E48BEB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Edit_</w:t>
      </w:r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ReplaceSel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hwndCtl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6D8784F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C428C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E1B228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7C4BF8" w14:textId="006F1DBD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symbols = </w:t>
      </w:r>
      <w:proofErr w:type="spell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Edit_</w:t>
      </w:r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GetText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hwndCtl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Message,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(Message));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787B6612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symb_user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Edit_</w:t>
      </w:r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GetText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hwndUser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3107BFD8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78C53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(symbols &gt; 0)</w:t>
      </w:r>
    </w:p>
    <w:p w14:paraId="66AF113C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3516C4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40B75397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Edit_</w:t>
      </w:r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SetText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hwndCtl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0EA165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27BDA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//скопируем введенные данные в структуру</w:t>
      </w:r>
    </w:p>
    <w:p w14:paraId="07664413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StringCchCat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(msg.username,20,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E3343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1918B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hwnd,Message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отобрзим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отправляемый текст у себя</w:t>
      </w:r>
    </w:p>
    <w:p w14:paraId="6509533E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B51E2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SendText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msg, Message, 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(Message));</w:t>
      </w:r>
    </w:p>
    <w:p w14:paraId="60111534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75E62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9C9E0F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6871BA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DFC2F7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4741C4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B2D358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62BA54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92D672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9BA84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OnCreate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LPCREATESTRUCT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lpCreateStruct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B53166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34C88F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ED9C3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dwStyle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WS_VSCROLL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WS_HSCROLL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ES_MULTILINE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ES_AUTOHSCROLL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ES_</w:t>
      </w:r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AUTOVSCROLL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F4D014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F589E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сообщений</w:t>
      </w:r>
    </w:p>
    <w:p w14:paraId="14579EEF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WS_EX_STATICEDGE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dwStyle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ES_READONLY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790248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10, 10, 490, 250,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IDC_EDIT_MESSAGES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lpCreateStruct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593443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6B959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username</w:t>
      </w:r>
    </w:p>
    <w:p w14:paraId="28714375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"User: 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SS_SIMPLE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C3594DB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10, 270, 40, 40,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lpCreateStruct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9C559F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D9A37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WS_EX_CLIENTEDGE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620792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50, 270, 450, 40,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IDC_EDIT_USERNAME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lpCreateStruct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C952D7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BE40A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"Clear History"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BS_PUSHBUTTON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59E8169E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520, 10, 200, 30,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IDC_CLEAR_ALL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lpCreateStruct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B89413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56D3A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340C191F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hwndCtl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WS_EX_CLIENTEDGE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dwStyle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F2C85F0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10, 320, 490, 140,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IDC_EDIT_TEXT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lpCreateStruct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1B338E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5D9F5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//Для работы с адресами</w:t>
      </w:r>
    </w:p>
    <w:p w14:paraId="0FD739CA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создаём поле ввода IP-адреса</w:t>
      </w:r>
    </w:p>
    <w:p w14:paraId="4ED0AD2F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"SysIPAddress32"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90CF43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520, 50, 200, 30,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IDC_IPADDR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lpCreateStruct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C6BFDC7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39D3A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//кнопка для переключения</w:t>
      </w:r>
    </w:p>
    <w:p w14:paraId="6DE37D21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"Connect"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BS_PUSHBUTTON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444AA2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730, 50, 100, 30,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IDC_CONNECT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lpCreateStruct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EFF535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EA941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переключения</w:t>
      </w:r>
    </w:p>
    <w:p w14:paraId="2ECFE287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A31515"/>
          <w:sz w:val="19"/>
          <w:szCs w:val="19"/>
          <w:lang w:val="en-US"/>
        </w:rPr>
        <w:t>"Disconnect"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BS_PUSHBUTTON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8322C8E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730, 90, 100, 30,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IDC_DISCONNECT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lpCreateStruct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E449C9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F63C8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задаём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ограничение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14:paraId="39D3DF9A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Edit_</w:t>
      </w:r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LimitText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hwndCtl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MAX_MESSAGE_SIZE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5D8A9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58A55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8CEE6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WinSock</w:t>
      </w:r>
    </w:p>
    <w:p w14:paraId="07061650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WSADATA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92BCDA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= </w:t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WSAStartup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(2,2),&amp;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63BD1B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5A7A58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сокета</w:t>
      </w:r>
    </w:p>
    <w:p w14:paraId="06144B07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sockets = 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SOCK_DGRAM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F02D7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CCDE5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//заполним структур, чтобы через можно было получать данные</w:t>
      </w:r>
    </w:p>
    <w:p w14:paraId="59239139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sockSout.sin_family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// AF_INET = IPv4 addresses</w:t>
      </w:r>
    </w:p>
    <w:p w14:paraId="4487190A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sockSout.sin_port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7581); 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// Little to big endian conversion</w:t>
      </w:r>
    </w:p>
    <w:p w14:paraId="0DD86C9A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sockSout.sin_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addr.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proofErr w:type="gramEnd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_addr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htonl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INADDR_ANY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//0.0.0.0</w:t>
      </w:r>
    </w:p>
    <w:p w14:paraId="42CB0CDD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9479D" w14:textId="4091AB60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</w:t>
      </w:r>
      <w:r>
        <w:rPr>
          <w:rFonts w:ascii="Consolas" w:hAnsi="Consolas" w:cs="Consolas"/>
          <w:color w:val="008000"/>
          <w:sz w:val="19"/>
          <w:szCs w:val="19"/>
        </w:rPr>
        <w:t>м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ассоциирование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сокета</w:t>
      </w:r>
      <w:r w:rsidRPr="005F003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8FD16E6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 = 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bind(</w:t>
      </w:r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sockets, (</w:t>
      </w:r>
      <w:proofErr w:type="spellStart"/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sockSout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sockSout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0642643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CA55D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err !</w:t>
      </w:r>
      <w:proofErr w:type="gram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00D680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31ADB0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hThread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)_</w:t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beginthreadex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ThreadFunc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E113D3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C26C27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003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BC0098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6F7467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15B33" w14:textId="77777777" w:rsidR="005F003E" w:rsidRP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OnDestroy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03E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03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F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A48DD0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E1600B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уведомляем о завершении приложения,</w:t>
      </w:r>
    </w:p>
    <w:p w14:paraId="4F2E6D06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94FA7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1196A8" w14:textId="77777777" w:rsidR="005F003E" w:rsidRDefault="005F003E" w:rsidP="005F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PostQuitMessage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r>
        <w:rPr>
          <w:rFonts w:ascii="Consolas" w:hAnsi="Consolas" w:cs="Consolas"/>
          <w:color w:val="008000"/>
          <w:sz w:val="19"/>
          <w:szCs w:val="19"/>
        </w:rPr>
        <w:t>// отправляем сообщение WM_QUIT</w:t>
      </w:r>
    </w:p>
    <w:p w14:paraId="3DE26E6B" w14:textId="05AA5F7B" w:rsidR="005F003E" w:rsidRPr="002C48C6" w:rsidRDefault="005F003E" w:rsidP="005F003E">
      <w:pPr>
        <w:pStyle w:val="a2"/>
        <w:numPr>
          <w:ilvl w:val="0"/>
          <w:numId w:val="0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C5989D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OnCommand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48C6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8C6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4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8C6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48C6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8C6">
        <w:rPr>
          <w:rFonts w:ascii="Consolas" w:hAnsi="Consolas" w:cs="Consolas"/>
          <w:color w:val="808080"/>
          <w:sz w:val="19"/>
          <w:szCs w:val="19"/>
          <w:lang w:val="en-US"/>
        </w:rPr>
        <w:t>hwndCtl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48C6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8C6">
        <w:rPr>
          <w:rFonts w:ascii="Consolas" w:hAnsi="Consolas" w:cs="Consolas"/>
          <w:color w:val="808080"/>
          <w:sz w:val="19"/>
          <w:szCs w:val="19"/>
          <w:lang w:val="en-US"/>
        </w:rPr>
        <w:t>codeNotify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7C6B04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226A32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8C6">
        <w:rPr>
          <w:rFonts w:ascii="Consolas" w:hAnsi="Consolas" w:cs="Consolas"/>
          <w:color w:val="6F008A"/>
          <w:sz w:val="19"/>
          <w:szCs w:val="19"/>
          <w:lang w:val="en-US"/>
        </w:rPr>
        <w:t>BN_CLICKED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C48C6">
        <w:rPr>
          <w:rFonts w:ascii="Consolas" w:hAnsi="Consolas" w:cs="Consolas"/>
          <w:color w:val="808080"/>
          <w:sz w:val="19"/>
          <w:szCs w:val="19"/>
          <w:lang w:val="en-US"/>
        </w:rPr>
        <w:t>codeNotify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50CFAA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3B7BE3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48C6">
        <w:rPr>
          <w:rFonts w:ascii="Consolas" w:hAnsi="Consolas" w:cs="Consolas"/>
          <w:color w:val="6F008A"/>
          <w:sz w:val="19"/>
          <w:szCs w:val="19"/>
          <w:lang w:val="en-US"/>
        </w:rPr>
        <w:t>GetWindowInstance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48C6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proofErr w:type="gramStart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0C5FC0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8C6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C209A2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F89798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8C6">
        <w:rPr>
          <w:rFonts w:ascii="Consolas" w:hAnsi="Consolas" w:cs="Consolas"/>
          <w:color w:val="6F008A"/>
          <w:sz w:val="19"/>
          <w:szCs w:val="19"/>
          <w:lang w:val="en-US"/>
        </w:rPr>
        <w:t>IDC_CLEAR_ALL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DC72EA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316CE6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hwndCtl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48C6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48C6">
        <w:rPr>
          <w:rFonts w:ascii="Consolas" w:hAnsi="Consolas" w:cs="Consolas"/>
          <w:color w:val="6F008A"/>
          <w:sz w:val="19"/>
          <w:szCs w:val="19"/>
          <w:lang w:val="en-US"/>
        </w:rPr>
        <w:t>IDC_EDIT_MESSAGES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2B90FE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48C6">
        <w:rPr>
          <w:rFonts w:ascii="Consolas" w:hAnsi="Consolas" w:cs="Consolas"/>
          <w:color w:val="6F008A"/>
          <w:sz w:val="19"/>
          <w:szCs w:val="19"/>
          <w:lang w:val="en-US"/>
        </w:rPr>
        <w:t>Edit_</w:t>
      </w:r>
      <w:proofErr w:type="gramStart"/>
      <w:r w:rsidRPr="002C48C6">
        <w:rPr>
          <w:rFonts w:ascii="Consolas" w:hAnsi="Consolas" w:cs="Consolas"/>
          <w:color w:val="6F008A"/>
          <w:sz w:val="19"/>
          <w:szCs w:val="19"/>
          <w:lang w:val="en-US"/>
        </w:rPr>
        <w:t>SetText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hwndCtl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48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C48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2C4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2C4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1E662728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F8FCED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8C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0BF04F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8C6">
        <w:rPr>
          <w:rFonts w:ascii="Consolas" w:hAnsi="Consolas" w:cs="Consolas"/>
          <w:color w:val="6F008A"/>
          <w:sz w:val="19"/>
          <w:szCs w:val="19"/>
          <w:lang w:val="en-US"/>
        </w:rPr>
        <w:t>IDC_CONNECT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0EC2DE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569305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получим</w:t>
      </w:r>
      <w:r w:rsidRPr="002C4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IP-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2C4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C4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2C4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6452EE85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8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bufferNameIP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25] = { 0 };</w:t>
      </w:r>
    </w:p>
    <w:p w14:paraId="5C955E00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GetDlgItemTextA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48C6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48C6">
        <w:rPr>
          <w:rFonts w:ascii="Consolas" w:hAnsi="Consolas" w:cs="Consolas"/>
          <w:color w:val="6F008A"/>
          <w:sz w:val="19"/>
          <w:szCs w:val="19"/>
          <w:lang w:val="en-US"/>
        </w:rPr>
        <w:t>IDC_IPADDR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2C48C6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bufferNameIP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48C6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C48C6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bufferNameIP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943FF3D" w14:textId="77777777" w:rsidR="002C48C6" w:rsidRP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3ADCF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bufferNameIP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4FD88E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33B140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3B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 = </w:t>
      </w:r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623D325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sockSin.sin_family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AF_</w:t>
      </w:r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INET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6805AF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sockSin.sin_port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7581);</w:t>
      </w:r>
    </w:p>
    <w:p w14:paraId="1CAF0336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sockSin.sin_</w:t>
      </w:r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addr.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proofErr w:type="gramEnd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_addr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inet_addr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bufferNameIP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//"192.168.56.104" "192.168.56.1"</w:t>
      </w:r>
    </w:p>
    <w:p w14:paraId="011AF30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EA272B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L"IP-connect Enable"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L"Details</w:t>
      </w:r>
      <w:proofErr w:type="spellEnd"/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D4503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7D3F65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F5D2D5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A5FBF6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L"Null</w:t>
      </w:r>
      <w:proofErr w:type="spellEnd"/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 xml:space="preserve"> IP"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L"Details</w:t>
      </w:r>
      <w:proofErr w:type="spellEnd"/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BFEA40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8A8A05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DDA375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D47779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F8511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IDC_DISCONNECT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4BF464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EB5EAA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очистим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IP-</w:t>
      </w:r>
      <w:r>
        <w:rPr>
          <w:rFonts w:ascii="Consolas" w:hAnsi="Consolas" w:cs="Consolas"/>
          <w:color w:val="008000"/>
          <w:sz w:val="19"/>
          <w:szCs w:val="19"/>
        </w:rPr>
        <w:t>адреса</w:t>
      </w:r>
    </w:p>
    <w:p w14:paraId="569BA4C1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SendDlgItemMessage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IDC_IPADDR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IPM_CLEARADDRESS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,0,0);</w:t>
      </w:r>
    </w:p>
    <w:p w14:paraId="2C0C69D7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451BE4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optval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4C0246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optlen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optval</w:t>
      </w:r>
      <w:proofErr w:type="spellEnd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00086E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= </w:t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setsockopt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sockets,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SOL_SOCKET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SO_BROADCAST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optval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optlen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02500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sockSin.sin_family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AF_</w:t>
      </w:r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INET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A83DF4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sockSin.sin_port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7581);</w:t>
      </w:r>
    </w:p>
    <w:p w14:paraId="1E5D8206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sockSin.sin_</w:t>
      </w:r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addr.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proofErr w:type="gramEnd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_addr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htonl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INADDR_BROADCAST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1E57E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DC6EC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L"BroadCast</w:t>
      </w:r>
      <w:proofErr w:type="spellEnd"/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 xml:space="preserve"> Enable"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L"Details</w:t>
      </w:r>
      <w:proofErr w:type="spellEnd"/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2535C2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8C2E24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D2ECAD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E7B45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5BD869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8A25E2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C44F7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E86ED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----------------------------------------------------------------------------------------------</w:t>
      </w:r>
    </w:p>
    <w:p w14:paraId="039B3214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SendText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2B91AF"/>
          <w:sz w:val="19"/>
          <w:szCs w:val="19"/>
          <w:lang w:val="en-US"/>
        </w:rPr>
        <w:t>SLP_msg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Send_Data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Send_Data_Size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DCE60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71A6A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136EA6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Send_</w:t>
      </w:r>
      <w:proofErr w:type="gram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Send_Data_Size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14:paraId="17889446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ACFD3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packnum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пакета</w:t>
      </w:r>
    </w:p>
    <w:p w14:paraId="207B4B9A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008F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.filelen</w:t>
      </w:r>
      <w:proofErr w:type="spellEnd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Send_Data_Size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4EA82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563F4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Send_Data_Size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+=10)</w:t>
      </w:r>
    </w:p>
    <w:p w14:paraId="2FA8629B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DB9B6A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frag_</w:t>
      </w:r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pack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FRAFMENT_PACK_SIZE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фрагмента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пакета</w:t>
      </w:r>
    </w:p>
    <w:p w14:paraId="28E619CF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E78EE0C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050FFA7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frag_pack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Send_Data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frag_pack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скопируем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фрагмента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пакета</w:t>
      </w:r>
    </w:p>
    <w:p w14:paraId="5E6C7379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96BF94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StringCchCat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text,</w:t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frag_pack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скопируем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отправялемый</w:t>
      </w:r>
      <w:proofErr w:type="spellEnd"/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пакет</w:t>
      </w:r>
    </w:p>
    <w:p w14:paraId="0F40435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.numberfrag</w:t>
      </w:r>
      <w:proofErr w:type="spellEnd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packnum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запишем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пакета</w:t>
      </w:r>
    </w:p>
    <w:p w14:paraId="2F6451C0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A0FC5E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sendto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sockets,(</w:t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,(</w:t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sockSin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sockSin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FE7A86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5AF5D11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>//увеличим номер пакета для следующей отправки</w:t>
      </w:r>
    </w:p>
    <w:p w14:paraId="23922EB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16FEA5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33C374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DE05DF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93EF7D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576014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StartChat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3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0DDF05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31911D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L"LET'S GO CHAT!"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L"CHAT"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8FE9F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6CE19E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UserMessage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MAX_USERMESSAGE_SIZE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184BA7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B3D0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hwndCtl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IDC_EDIT_MESSAGES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011CF2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03CDE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StringCchCat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UserMessage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UserMessage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8EBD90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StringCchCat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UserMessage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UserMessage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1CD37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A917F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Edit_</w:t>
      </w:r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SetSel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hwndCtl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Edit_GetTextLength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hwndCtl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), -1);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628C78CC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304C6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SetFocus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DAF18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09A77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Edit_</w:t>
      </w:r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ReplaceSel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hwndCtl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UserMessage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44E29994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442A8E25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BF0F1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ThreadFunc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D193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71CAE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93EB7E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5BE2806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Message[</w:t>
      </w:r>
      <w:proofErr w:type="gramEnd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MAX_MESSAGE_SIZE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</w:p>
    <w:p w14:paraId="7B12538E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MAX_USERNAME_SIZE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отправителя</w:t>
      </w:r>
    </w:p>
    <w:p w14:paraId="091C6593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UserMessage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MAX_USERMESSAGE_SIZE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отправителя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</w:p>
    <w:p w14:paraId="21717CF7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3CAED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93B">
        <w:rPr>
          <w:rFonts w:ascii="Consolas" w:hAnsi="Consolas" w:cs="Consolas"/>
          <w:color w:val="2B91AF"/>
          <w:sz w:val="19"/>
          <w:szCs w:val="19"/>
          <w:lang w:val="en-US"/>
        </w:rPr>
        <w:t>SLP_msg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recived_msg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{0</w:t>
      </w:r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6D1CAC9A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socket_</w:t>
      </w:r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sockSout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168D3B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4B884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0D97A6FB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ED923A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//Начнем прием сообщений через сокет</w:t>
      </w:r>
    </w:p>
    <w:p w14:paraId="6E0F608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recvfrom(</w:t>
      </w:r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sockets,(</w:t>
      </w:r>
      <w:proofErr w:type="gramEnd"/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*)&amp;recived_msg,</w:t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(recived_msg),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,(</w:t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sockSout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socket_len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F73AB7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945B51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!=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800E4A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B0FAE1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struct_size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recived_</w:t>
      </w:r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узнаем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</w:p>
    <w:p w14:paraId="66958D4F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5B0E6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reseived_size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recived_</w:t>
      </w:r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msg.filelen</w:t>
      </w:r>
      <w:proofErr w:type="spellEnd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recived_msg.text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пакетов</w:t>
      </w:r>
    </w:p>
    <w:p w14:paraId="4A44652D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A4E6F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Собираем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3CFBF0F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MAX_MESSAGE_SIZE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E167E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5C17BC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recived_</w:t>
      </w:r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msg.numberfrag</w:t>
      </w:r>
      <w:proofErr w:type="spellEnd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*10)</w:t>
      </w:r>
    </w:p>
    <w:p w14:paraId="2D0742B7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9741E6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10 ;</w:t>
      </w:r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C7B8BE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0746F5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  <w:t>Message[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i+j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recived_msg.text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63A2175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227A78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C115D3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6F1D63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741B8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C4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recived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48C6">
        <w:rPr>
          <w:rFonts w:ascii="Consolas" w:hAnsi="Consolas" w:cs="Consolas"/>
          <w:color w:val="000000"/>
          <w:sz w:val="19"/>
          <w:szCs w:val="19"/>
          <w:lang w:val="en-US"/>
        </w:rPr>
        <w:t>Message);</w:t>
      </w:r>
      <w:r w:rsidRPr="002C48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2C4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 w:rsidRPr="002C48C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Для просмотра размера при отладке</w:t>
      </w:r>
    </w:p>
    <w:p w14:paraId="0631191F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D759B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определенный через размер номер равен номеру пакета, значит сообщение было получено верно</w:t>
      </w:r>
    </w:p>
    <w:p w14:paraId="47B58FC1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8ADCA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D1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reseived_size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recived_</w:t>
      </w:r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msg.numberfrag</w:t>
      </w:r>
      <w:proofErr w:type="spellEnd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0FED95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1A46BE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/*Заполнение массивов для вывода имени отправителя и сообщения*/</w:t>
      </w:r>
    </w:p>
    <w:p w14:paraId="2518CA2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StringCchCat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20,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recived_msg.username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101FEC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56DD6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StringCchCat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3B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173810F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AFFE1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StringCchCat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UserMessage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UserMessage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A73601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F80FB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StringCchCat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UserMessage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UserMessage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), Message);</w:t>
      </w:r>
    </w:p>
    <w:p w14:paraId="3793F500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AD658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StartChat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UserMessage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DC38B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3493F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ресурсов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</w:t>
      </w:r>
      <w:r w:rsidRPr="008D193B">
        <w:rPr>
          <w:rFonts w:ascii="Consolas" w:hAnsi="Consolas" w:cs="Consolas"/>
          <w:color w:val="008000"/>
          <w:sz w:val="19"/>
          <w:szCs w:val="19"/>
          <w:lang w:val="en-US"/>
        </w:rPr>
        <w:t>.*/</w:t>
      </w:r>
    </w:p>
    <w:p w14:paraId="494DADA2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, 255);</w:t>
      </w:r>
    </w:p>
    <w:p w14:paraId="440B0A96" w14:textId="77777777" w:rsidR="002C48C6" w:rsidRPr="008D193B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UserMessage</w:t>
      </w:r>
      <w:proofErr w:type="spellEnd"/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>, 255);</w:t>
      </w:r>
    </w:p>
    <w:p w14:paraId="76A1FFD8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255);</w:t>
      </w:r>
    </w:p>
    <w:p w14:paraId="3FE0FC20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353ECD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B71CE2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DBDED8" w14:textId="77777777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1300EF05" w14:textId="66B7872F" w:rsidR="002C48C6" w:rsidRDefault="002C48C6" w:rsidP="002C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A07E4" w14:textId="51DF72A5" w:rsidR="008D193B" w:rsidRDefault="008D193B" w:rsidP="008D193B">
      <w:pPr>
        <w:pStyle w:val="a2"/>
      </w:pPr>
      <w:r>
        <w:t xml:space="preserve">4. Демонстрация работы приложения 1 на рисунках : </w:t>
      </w:r>
    </w:p>
    <w:p w14:paraId="043DF77E" w14:textId="773BCAF9" w:rsidR="008D193B" w:rsidRDefault="0049396B" w:rsidP="0049396B">
      <w:pPr>
        <w:pStyle w:val="a2"/>
        <w:jc w:val="center"/>
      </w:pPr>
      <w:r w:rsidRPr="0049396B">
        <w:drawing>
          <wp:inline distT="0" distB="0" distL="0" distR="0" wp14:anchorId="7B86F7E7" wp14:editId="519BFAB3">
            <wp:extent cx="1369307" cy="1264920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901" cy="12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9836" w14:textId="1C1FCC6D" w:rsidR="0049396B" w:rsidRDefault="0049396B" w:rsidP="0049396B">
      <w:pPr>
        <w:pStyle w:val="a4"/>
      </w:pPr>
      <w:r>
        <w:t xml:space="preserve">Нажатие на кнопку </w:t>
      </w:r>
      <w:r>
        <w:rPr>
          <w:lang w:val="en-US"/>
        </w:rPr>
        <w:t>Disconnect</w:t>
      </w:r>
      <w:r>
        <w:t xml:space="preserve"> включает широковещательную передачу</w:t>
      </w:r>
    </w:p>
    <w:p w14:paraId="3E98E420" w14:textId="635A1E64" w:rsidR="004B0BA0" w:rsidRDefault="004B0BA0" w:rsidP="004B0BA0">
      <w:pPr>
        <w:pStyle w:val="a2"/>
        <w:numPr>
          <w:ilvl w:val="0"/>
          <w:numId w:val="0"/>
        </w:numPr>
        <w:jc w:val="center"/>
        <w:rPr>
          <w:b/>
          <w:bCs/>
        </w:rPr>
      </w:pPr>
      <w:r w:rsidRPr="004B0BA0">
        <w:rPr>
          <w:b/>
          <w:bCs/>
        </w:rPr>
        <w:drawing>
          <wp:inline distT="0" distB="0" distL="0" distR="0" wp14:anchorId="44C5178A" wp14:editId="09037A65">
            <wp:extent cx="5829300" cy="276984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3057" cy="27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D44C" w14:textId="1DF22696" w:rsidR="004B0BA0" w:rsidRDefault="004B0BA0" w:rsidP="004B0BA0">
      <w:pPr>
        <w:pStyle w:val="a4"/>
      </w:pPr>
      <w:r>
        <w:t>Пример отправки сообщений</w:t>
      </w:r>
    </w:p>
    <w:p w14:paraId="6DBF1B10" w14:textId="16199C58" w:rsidR="00BA3F89" w:rsidRDefault="00BA3F89" w:rsidP="00BA3F89">
      <w:pPr>
        <w:pStyle w:val="a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32956E" wp14:editId="2D5433A7">
            <wp:extent cx="5800157" cy="22098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468" cy="220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937D" w14:textId="646AA8B1" w:rsidR="00BA3F89" w:rsidRDefault="00BA3F89" w:rsidP="003B36DB">
      <w:pPr>
        <w:pStyle w:val="a4"/>
      </w:pPr>
      <w:r>
        <w:t xml:space="preserve">Отправка сообщений на целевой </w:t>
      </w:r>
      <w:r>
        <w:rPr>
          <w:lang w:val="en-US"/>
        </w:rPr>
        <w:t>IP</w:t>
      </w:r>
      <w:r>
        <w:t>-адрес</w:t>
      </w:r>
    </w:p>
    <w:p w14:paraId="6AD66D4F" w14:textId="51427465" w:rsidR="00EC211C" w:rsidRDefault="00EC211C" w:rsidP="00EC211C">
      <w:pPr>
        <w:pStyle w:val="a2"/>
      </w:pPr>
      <w:r>
        <w:t>Демонстрация работа приложения 2 продемонстрирована на рисунках :</w:t>
      </w:r>
    </w:p>
    <w:p w14:paraId="7D783369" w14:textId="09744B00" w:rsidR="00EC211C" w:rsidRDefault="00EC211C" w:rsidP="00EC211C">
      <w:pPr>
        <w:pStyle w:val="a2"/>
      </w:pPr>
      <w:r w:rsidRPr="00EC211C">
        <w:drawing>
          <wp:inline distT="0" distB="0" distL="0" distR="0" wp14:anchorId="71399989" wp14:editId="2F4F1F66">
            <wp:extent cx="5433060" cy="181652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0022" cy="182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E24A" w14:textId="0A236253" w:rsidR="00EC211C" w:rsidRDefault="00EC211C" w:rsidP="00EC211C">
      <w:pPr>
        <w:pStyle w:val="a4"/>
      </w:pPr>
      <w:r>
        <w:t>Вид приложения перед началом отправки файлов</w:t>
      </w:r>
    </w:p>
    <w:p w14:paraId="0A7FC2F4" w14:textId="47E17C17" w:rsidR="002A52FA" w:rsidRDefault="002A52FA" w:rsidP="002A52FA">
      <w:pPr>
        <w:pStyle w:val="a2"/>
        <w:jc w:val="center"/>
      </w:pPr>
      <w:r w:rsidRPr="002A52FA">
        <w:drawing>
          <wp:inline distT="0" distB="0" distL="0" distR="0" wp14:anchorId="50B919EA" wp14:editId="6823FE59">
            <wp:extent cx="2149026" cy="1630821"/>
            <wp:effectExtent l="0" t="0" r="381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5D71" w14:textId="747E92A0" w:rsidR="002A52FA" w:rsidRDefault="002A52FA" w:rsidP="002A52FA">
      <w:pPr>
        <w:pStyle w:val="a4"/>
      </w:pPr>
      <w:r>
        <w:t>Информация об отправителе</w:t>
      </w:r>
    </w:p>
    <w:p w14:paraId="36CC03E1" w14:textId="352555E4" w:rsidR="003553C5" w:rsidRDefault="003553C5" w:rsidP="003553C5">
      <w:pPr>
        <w:pStyle w:val="a2"/>
        <w:ind w:firstLine="0"/>
        <w:jc w:val="center"/>
      </w:pPr>
      <w:r w:rsidRPr="003553C5">
        <w:drawing>
          <wp:inline distT="0" distB="0" distL="0" distR="0" wp14:anchorId="6E16A763" wp14:editId="717019BA">
            <wp:extent cx="5280660" cy="86185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151" cy="8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F5D2" w14:textId="41C185E7" w:rsidR="003553C5" w:rsidRPr="003553C5" w:rsidRDefault="003553C5" w:rsidP="003553C5">
      <w:pPr>
        <w:pStyle w:val="a4"/>
      </w:pPr>
      <w:r>
        <w:t>Переданные файлы</w:t>
      </w:r>
    </w:p>
    <w:p w14:paraId="404677B7" w14:textId="0D9FFB30" w:rsidR="00870DCA" w:rsidRPr="00A23A4B" w:rsidRDefault="00884A88" w:rsidP="007D6F7B">
      <w:pPr>
        <w:pStyle w:val="a2"/>
        <w:numPr>
          <w:ilvl w:val="0"/>
          <w:numId w:val="0"/>
        </w:numPr>
        <w:ind w:firstLine="709"/>
      </w:pPr>
      <w:r w:rsidRPr="001347C1">
        <w:rPr>
          <w:b/>
          <w:bCs/>
        </w:rPr>
        <w:t>Вывод</w:t>
      </w:r>
      <w:proofErr w:type="gramStart"/>
      <w:r w:rsidRPr="001347C1">
        <w:rPr>
          <w:b/>
          <w:bCs/>
        </w:rPr>
        <w:t>:</w:t>
      </w:r>
      <w:r>
        <w:t xml:space="preserve"> </w:t>
      </w:r>
      <w:r w:rsidR="009A0B40">
        <w:t>Таким образом</w:t>
      </w:r>
      <w:proofErr w:type="gramEnd"/>
      <w:r w:rsidR="00B25AC9">
        <w:t>,</w:t>
      </w:r>
      <w:r w:rsidR="009A0B40">
        <w:t xml:space="preserve"> в ходе выполнения лабораторной работы были </w:t>
      </w:r>
      <w:r w:rsidR="009A0B40" w:rsidRPr="00BD0D1E">
        <w:t>получен</w:t>
      </w:r>
      <w:r w:rsidR="009A0B40">
        <w:t>ы</w:t>
      </w:r>
      <w:r w:rsidR="009A0B40" w:rsidRPr="00BD0D1E">
        <w:t xml:space="preserve"> навык</w:t>
      </w:r>
      <w:r w:rsidR="009A0B40">
        <w:t>и</w:t>
      </w:r>
      <w:r w:rsidR="009A0B40" w:rsidRPr="00BD0D1E">
        <w:t xml:space="preserve"> в проектировании прикладных протоколов для передачи данных и реализации этих протоколов в приложениях </w:t>
      </w:r>
      <w:proofErr w:type="spellStart"/>
      <w:r w:rsidR="009A0B40" w:rsidRPr="00BD0D1E">
        <w:t>Windows</w:t>
      </w:r>
      <w:proofErr w:type="spellEnd"/>
      <w:r w:rsidR="009A0B40" w:rsidRPr="00BD0D1E">
        <w:t xml:space="preserve"> на языке C/C++ с применением </w:t>
      </w:r>
      <w:proofErr w:type="spellStart"/>
      <w:r w:rsidR="009A0B40" w:rsidRPr="00BD0D1E">
        <w:t>Windows</w:t>
      </w:r>
      <w:proofErr w:type="spellEnd"/>
      <w:r w:rsidR="009A0B40" w:rsidRPr="00BD0D1E">
        <w:t xml:space="preserve"> </w:t>
      </w:r>
      <w:proofErr w:type="spellStart"/>
      <w:r w:rsidR="009A0B40" w:rsidRPr="00BD0D1E">
        <w:t>Sockets</w:t>
      </w:r>
      <w:proofErr w:type="spellEnd"/>
    </w:p>
    <w:sectPr w:rsidR="00870DCA" w:rsidRPr="00A23A4B" w:rsidSect="00B5064F">
      <w:footerReference w:type="default" r:id="rId16"/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55C20" w14:textId="77777777" w:rsidR="00BC26EB" w:rsidRDefault="00BC26EB" w:rsidP="005D7FE2">
      <w:pPr>
        <w:spacing w:after="0" w:line="240" w:lineRule="auto"/>
      </w:pPr>
      <w:r>
        <w:separator/>
      </w:r>
    </w:p>
  </w:endnote>
  <w:endnote w:type="continuationSeparator" w:id="0">
    <w:p w14:paraId="29EE0EEF" w14:textId="77777777" w:rsidR="00BC26EB" w:rsidRDefault="00BC26EB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2014350" w14:textId="77777777" w:rsidR="00BC521F" w:rsidRPr="00A53EDD" w:rsidRDefault="00BC521F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DE70F" w14:textId="77777777" w:rsidR="00BC26EB" w:rsidRDefault="00BC26EB" w:rsidP="005D7FE2">
      <w:pPr>
        <w:spacing w:after="0" w:line="240" w:lineRule="auto"/>
      </w:pPr>
      <w:r>
        <w:separator/>
      </w:r>
    </w:p>
  </w:footnote>
  <w:footnote w:type="continuationSeparator" w:id="0">
    <w:p w14:paraId="3DC11E4F" w14:textId="77777777" w:rsidR="00BC26EB" w:rsidRDefault="00BC26EB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0E30A1A4"/>
    <w:lvl w:ilvl="0">
      <w:start w:val="4"/>
      <w:numFmt w:val="decimal"/>
      <w:pStyle w:val="a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8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8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8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3"/>
  </w:num>
  <w:num w:numId="13">
    <w:abstractNumId w:val="11"/>
  </w:num>
  <w:num w:numId="1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0D8"/>
    <w:rsid w:val="00004243"/>
    <w:rsid w:val="000069F2"/>
    <w:rsid w:val="00011C1A"/>
    <w:rsid w:val="000169AD"/>
    <w:rsid w:val="00017082"/>
    <w:rsid w:val="00017F06"/>
    <w:rsid w:val="00025B21"/>
    <w:rsid w:val="00026AAE"/>
    <w:rsid w:val="00027EAB"/>
    <w:rsid w:val="00030B4F"/>
    <w:rsid w:val="00032A90"/>
    <w:rsid w:val="00040371"/>
    <w:rsid w:val="000526C9"/>
    <w:rsid w:val="00053063"/>
    <w:rsid w:val="0006003A"/>
    <w:rsid w:val="00063E85"/>
    <w:rsid w:val="00064369"/>
    <w:rsid w:val="00064B3A"/>
    <w:rsid w:val="0008032B"/>
    <w:rsid w:val="00084D40"/>
    <w:rsid w:val="0009212F"/>
    <w:rsid w:val="00094050"/>
    <w:rsid w:val="0009760E"/>
    <w:rsid w:val="000A3B2F"/>
    <w:rsid w:val="000A4503"/>
    <w:rsid w:val="000A4CD1"/>
    <w:rsid w:val="000B07DC"/>
    <w:rsid w:val="000B645B"/>
    <w:rsid w:val="000B76F4"/>
    <w:rsid w:val="000D1F98"/>
    <w:rsid w:val="000D2C26"/>
    <w:rsid w:val="000D44AC"/>
    <w:rsid w:val="000D4A55"/>
    <w:rsid w:val="000D517E"/>
    <w:rsid w:val="000D5AFE"/>
    <w:rsid w:val="000E3545"/>
    <w:rsid w:val="000E3B24"/>
    <w:rsid w:val="000E429A"/>
    <w:rsid w:val="000E51C1"/>
    <w:rsid w:val="000E600A"/>
    <w:rsid w:val="000F1227"/>
    <w:rsid w:val="000F2524"/>
    <w:rsid w:val="001011E2"/>
    <w:rsid w:val="00103D37"/>
    <w:rsid w:val="00103F2D"/>
    <w:rsid w:val="001053B8"/>
    <w:rsid w:val="001060E0"/>
    <w:rsid w:val="00106672"/>
    <w:rsid w:val="00111D06"/>
    <w:rsid w:val="00122223"/>
    <w:rsid w:val="001234B2"/>
    <w:rsid w:val="00125DBC"/>
    <w:rsid w:val="0012644C"/>
    <w:rsid w:val="00126DFF"/>
    <w:rsid w:val="00130F33"/>
    <w:rsid w:val="001344FB"/>
    <w:rsid w:val="001347C1"/>
    <w:rsid w:val="001366FC"/>
    <w:rsid w:val="00146A22"/>
    <w:rsid w:val="00151C73"/>
    <w:rsid w:val="0015243F"/>
    <w:rsid w:val="001574F0"/>
    <w:rsid w:val="00172970"/>
    <w:rsid w:val="00174A7A"/>
    <w:rsid w:val="00174E3A"/>
    <w:rsid w:val="00175F55"/>
    <w:rsid w:val="00177AB5"/>
    <w:rsid w:val="00181198"/>
    <w:rsid w:val="00184677"/>
    <w:rsid w:val="001847FA"/>
    <w:rsid w:val="00191D3A"/>
    <w:rsid w:val="00191F6E"/>
    <w:rsid w:val="0019290F"/>
    <w:rsid w:val="00195D37"/>
    <w:rsid w:val="001A28E1"/>
    <w:rsid w:val="001A3A7D"/>
    <w:rsid w:val="001B0C73"/>
    <w:rsid w:val="001B2F6A"/>
    <w:rsid w:val="001B668B"/>
    <w:rsid w:val="001C14ED"/>
    <w:rsid w:val="001E3185"/>
    <w:rsid w:val="001E4549"/>
    <w:rsid w:val="001E4736"/>
    <w:rsid w:val="001F3C2E"/>
    <w:rsid w:val="001F4C0C"/>
    <w:rsid w:val="00203E3A"/>
    <w:rsid w:val="00205A15"/>
    <w:rsid w:val="00205D3A"/>
    <w:rsid w:val="00205D90"/>
    <w:rsid w:val="00207F48"/>
    <w:rsid w:val="002167DA"/>
    <w:rsid w:val="00220E50"/>
    <w:rsid w:val="00234CEF"/>
    <w:rsid w:val="002351E4"/>
    <w:rsid w:val="002419B9"/>
    <w:rsid w:val="002504C5"/>
    <w:rsid w:val="00254C83"/>
    <w:rsid w:val="00262FEE"/>
    <w:rsid w:val="002644B1"/>
    <w:rsid w:val="00274FB9"/>
    <w:rsid w:val="00275B5E"/>
    <w:rsid w:val="002768D3"/>
    <w:rsid w:val="002900E6"/>
    <w:rsid w:val="00293735"/>
    <w:rsid w:val="0029525F"/>
    <w:rsid w:val="00295C11"/>
    <w:rsid w:val="002A2165"/>
    <w:rsid w:val="002A350C"/>
    <w:rsid w:val="002A46C8"/>
    <w:rsid w:val="002A52FA"/>
    <w:rsid w:val="002B3B0A"/>
    <w:rsid w:val="002C0077"/>
    <w:rsid w:val="002C2E2A"/>
    <w:rsid w:val="002C48C6"/>
    <w:rsid w:val="002C5F03"/>
    <w:rsid w:val="002D0DBA"/>
    <w:rsid w:val="002D43EE"/>
    <w:rsid w:val="002D45BB"/>
    <w:rsid w:val="002D4EF3"/>
    <w:rsid w:val="002D5BEA"/>
    <w:rsid w:val="002E16FB"/>
    <w:rsid w:val="002E5482"/>
    <w:rsid w:val="002F3AEB"/>
    <w:rsid w:val="002F4E4F"/>
    <w:rsid w:val="002F6414"/>
    <w:rsid w:val="00300DD2"/>
    <w:rsid w:val="003046DB"/>
    <w:rsid w:val="003146B6"/>
    <w:rsid w:val="003238F7"/>
    <w:rsid w:val="00334BBC"/>
    <w:rsid w:val="00334E7A"/>
    <w:rsid w:val="00343B4D"/>
    <w:rsid w:val="00344D96"/>
    <w:rsid w:val="00345E09"/>
    <w:rsid w:val="00350C35"/>
    <w:rsid w:val="00351534"/>
    <w:rsid w:val="003532A7"/>
    <w:rsid w:val="003553C5"/>
    <w:rsid w:val="00355940"/>
    <w:rsid w:val="003567B4"/>
    <w:rsid w:val="00356D75"/>
    <w:rsid w:val="0035738A"/>
    <w:rsid w:val="0036052B"/>
    <w:rsid w:val="00365932"/>
    <w:rsid w:val="00366803"/>
    <w:rsid w:val="00366935"/>
    <w:rsid w:val="0036796C"/>
    <w:rsid w:val="0037057D"/>
    <w:rsid w:val="00373153"/>
    <w:rsid w:val="00374DC7"/>
    <w:rsid w:val="0038323C"/>
    <w:rsid w:val="0039126E"/>
    <w:rsid w:val="003917A7"/>
    <w:rsid w:val="00392FBD"/>
    <w:rsid w:val="003A1902"/>
    <w:rsid w:val="003B36DB"/>
    <w:rsid w:val="003B3776"/>
    <w:rsid w:val="003C087E"/>
    <w:rsid w:val="003C0F88"/>
    <w:rsid w:val="003C12D4"/>
    <w:rsid w:val="003C465C"/>
    <w:rsid w:val="003C5596"/>
    <w:rsid w:val="003C6E22"/>
    <w:rsid w:val="003D4C11"/>
    <w:rsid w:val="003D76A7"/>
    <w:rsid w:val="003E7636"/>
    <w:rsid w:val="003E7F7D"/>
    <w:rsid w:val="003F7535"/>
    <w:rsid w:val="00400D2E"/>
    <w:rsid w:val="00402C87"/>
    <w:rsid w:val="00404116"/>
    <w:rsid w:val="004047BD"/>
    <w:rsid w:val="0041124C"/>
    <w:rsid w:val="004148B1"/>
    <w:rsid w:val="00415471"/>
    <w:rsid w:val="0041601F"/>
    <w:rsid w:val="00417E8F"/>
    <w:rsid w:val="004227B0"/>
    <w:rsid w:val="0042484A"/>
    <w:rsid w:val="004258CB"/>
    <w:rsid w:val="00445388"/>
    <w:rsid w:val="00445812"/>
    <w:rsid w:val="00451D47"/>
    <w:rsid w:val="00455A95"/>
    <w:rsid w:val="00470D8C"/>
    <w:rsid w:val="00472338"/>
    <w:rsid w:val="004733BD"/>
    <w:rsid w:val="00476236"/>
    <w:rsid w:val="00476251"/>
    <w:rsid w:val="004812EB"/>
    <w:rsid w:val="004842F4"/>
    <w:rsid w:val="00485E63"/>
    <w:rsid w:val="0049020C"/>
    <w:rsid w:val="00490A11"/>
    <w:rsid w:val="00491ED4"/>
    <w:rsid w:val="0049396B"/>
    <w:rsid w:val="00496160"/>
    <w:rsid w:val="00496B20"/>
    <w:rsid w:val="004A12B9"/>
    <w:rsid w:val="004A12F6"/>
    <w:rsid w:val="004A4C05"/>
    <w:rsid w:val="004B0BA0"/>
    <w:rsid w:val="004B2275"/>
    <w:rsid w:val="004B24E0"/>
    <w:rsid w:val="004B6623"/>
    <w:rsid w:val="004C1AEF"/>
    <w:rsid w:val="004C4545"/>
    <w:rsid w:val="004C4ACF"/>
    <w:rsid w:val="004C76ED"/>
    <w:rsid w:val="004C7E85"/>
    <w:rsid w:val="004D7693"/>
    <w:rsid w:val="004D77F5"/>
    <w:rsid w:val="004E462D"/>
    <w:rsid w:val="004F4D49"/>
    <w:rsid w:val="004F59C1"/>
    <w:rsid w:val="00504B5C"/>
    <w:rsid w:val="00513243"/>
    <w:rsid w:val="00514F94"/>
    <w:rsid w:val="00517CD9"/>
    <w:rsid w:val="005304B1"/>
    <w:rsid w:val="00530AE1"/>
    <w:rsid w:val="00532650"/>
    <w:rsid w:val="00534904"/>
    <w:rsid w:val="00534E72"/>
    <w:rsid w:val="00540F94"/>
    <w:rsid w:val="00541489"/>
    <w:rsid w:val="005522A6"/>
    <w:rsid w:val="0055772C"/>
    <w:rsid w:val="00561DC9"/>
    <w:rsid w:val="00562BA7"/>
    <w:rsid w:val="00567939"/>
    <w:rsid w:val="0057172F"/>
    <w:rsid w:val="00586529"/>
    <w:rsid w:val="0059047A"/>
    <w:rsid w:val="005A16EA"/>
    <w:rsid w:val="005A2439"/>
    <w:rsid w:val="005A59A7"/>
    <w:rsid w:val="005B5D9E"/>
    <w:rsid w:val="005B767D"/>
    <w:rsid w:val="005C1296"/>
    <w:rsid w:val="005C16D9"/>
    <w:rsid w:val="005C1880"/>
    <w:rsid w:val="005C79E5"/>
    <w:rsid w:val="005D53A9"/>
    <w:rsid w:val="005D7FE2"/>
    <w:rsid w:val="005E5F82"/>
    <w:rsid w:val="005F003E"/>
    <w:rsid w:val="005F0D46"/>
    <w:rsid w:val="005F4EEB"/>
    <w:rsid w:val="005F5A9E"/>
    <w:rsid w:val="005F7B41"/>
    <w:rsid w:val="006046EE"/>
    <w:rsid w:val="00604801"/>
    <w:rsid w:val="00615D00"/>
    <w:rsid w:val="00616945"/>
    <w:rsid w:val="00621965"/>
    <w:rsid w:val="00625365"/>
    <w:rsid w:val="0062544F"/>
    <w:rsid w:val="00625672"/>
    <w:rsid w:val="00637126"/>
    <w:rsid w:val="00637697"/>
    <w:rsid w:val="0064097E"/>
    <w:rsid w:val="0064206B"/>
    <w:rsid w:val="00645160"/>
    <w:rsid w:val="00652D5F"/>
    <w:rsid w:val="00665BD1"/>
    <w:rsid w:val="00673442"/>
    <w:rsid w:val="0067457D"/>
    <w:rsid w:val="00676E4D"/>
    <w:rsid w:val="0068009B"/>
    <w:rsid w:val="006816C9"/>
    <w:rsid w:val="00696619"/>
    <w:rsid w:val="006A00B4"/>
    <w:rsid w:val="006A24AD"/>
    <w:rsid w:val="006A26F4"/>
    <w:rsid w:val="006B03D9"/>
    <w:rsid w:val="006C1A03"/>
    <w:rsid w:val="006D1D69"/>
    <w:rsid w:val="006D395B"/>
    <w:rsid w:val="006D79E1"/>
    <w:rsid w:val="006E085F"/>
    <w:rsid w:val="006E344C"/>
    <w:rsid w:val="006E7C06"/>
    <w:rsid w:val="006F113C"/>
    <w:rsid w:val="006F2BE9"/>
    <w:rsid w:val="006F3431"/>
    <w:rsid w:val="006F4DDD"/>
    <w:rsid w:val="006F665F"/>
    <w:rsid w:val="0070307F"/>
    <w:rsid w:val="00711570"/>
    <w:rsid w:val="00715697"/>
    <w:rsid w:val="00720A8E"/>
    <w:rsid w:val="007232BD"/>
    <w:rsid w:val="007237C9"/>
    <w:rsid w:val="00725E49"/>
    <w:rsid w:val="007265EA"/>
    <w:rsid w:val="00737B15"/>
    <w:rsid w:val="00742B66"/>
    <w:rsid w:val="00752E6B"/>
    <w:rsid w:val="007627FF"/>
    <w:rsid w:val="007668FE"/>
    <w:rsid w:val="00776A19"/>
    <w:rsid w:val="00777133"/>
    <w:rsid w:val="0078721E"/>
    <w:rsid w:val="00791A89"/>
    <w:rsid w:val="00797D9D"/>
    <w:rsid w:val="007A1799"/>
    <w:rsid w:val="007A7AA3"/>
    <w:rsid w:val="007B003C"/>
    <w:rsid w:val="007B029C"/>
    <w:rsid w:val="007B1FD6"/>
    <w:rsid w:val="007B2423"/>
    <w:rsid w:val="007B3A0F"/>
    <w:rsid w:val="007C0FEA"/>
    <w:rsid w:val="007D03D0"/>
    <w:rsid w:val="007D1001"/>
    <w:rsid w:val="007D157D"/>
    <w:rsid w:val="007D6F7B"/>
    <w:rsid w:val="007E1BC2"/>
    <w:rsid w:val="007E6F62"/>
    <w:rsid w:val="007F47C3"/>
    <w:rsid w:val="007F6F16"/>
    <w:rsid w:val="00800CD0"/>
    <w:rsid w:val="0080325D"/>
    <w:rsid w:val="00804E1D"/>
    <w:rsid w:val="00812FBC"/>
    <w:rsid w:val="008134AB"/>
    <w:rsid w:val="008144A9"/>
    <w:rsid w:val="00815F5A"/>
    <w:rsid w:val="00817DBA"/>
    <w:rsid w:val="00820775"/>
    <w:rsid w:val="008308DD"/>
    <w:rsid w:val="00832143"/>
    <w:rsid w:val="00832466"/>
    <w:rsid w:val="00832918"/>
    <w:rsid w:val="008330DC"/>
    <w:rsid w:val="008354D7"/>
    <w:rsid w:val="008411A2"/>
    <w:rsid w:val="00846071"/>
    <w:rsid w:val="00846EC2"/>
    <w:rsid w:val="0085170C"/>
    <w:rsid w:val="00851C7E"/>
    <w:rsid w:val="00852B35"/>
    <w:rsid w:val="00870DCA"/>
    <w:rsid w:val="00871436"/>
    <w:rsid w:val="00873091"/>
    <w:rsid w:val="008745A5"/>
    <w:rsid w:val="00876EE4"/>
    <w:rsid w:val="008831A9"/>
    <w:rsid w:val="0088371A"/>
    <w:rsid w:val="008847FF"/>
    <w:rsid w:val="00884A88"/>
    <w:rsid w:val="008862DA"/>
    <w:rsid w:val="008A0336"/>
    <w:rsid w:val="008A0E35"/>
    <w:rsid w:val="008A32AA"/>
    <w:rsid w:val="008A5E9B"/>
    <w:rsid w:val="008B57CE"/>
    <w:rsid w:val="008C27B5"/>
    <w:rsid w:val="008C28DC"/>
    <w:rsid w:val="008C45A2"/>
    <w:rsid w:val="008D193B"/>
    <w:rsid w:val="008D21E9"/>
    <w:rsid w:val="008D5EB8"/>
    <w:rsid w:val="008D7736"/>
    <w:rsid w:val="008E085C"/>
    <w:rsid w:val="008E4167"/>
    <w:rsid w:val="008F507B"/>
    <w:rsid w:val="00903C58"/>
    <w:rsid w:val="00905640"/>
    <w:rsid w:val="0091073C"/>
    <w:rsid w:val="00911CAE"/>
    <w:rsid w:val="00921531"/>
    <w:rsid w:val="009367FD"/>
    <w:rsid w:val="0094799F"/>
    <w:rsid w:val="009511ED"/>
    <w:rsid w:val="0095621F"/>
    <w:rsid w:val="009657ED"/>
    <w:rsid w:val="009728B0"/>
    <w:rsid w:val="00972900"/>
    <w:rsid w:val="009763DB"/>
    <w:rsid w:val="00980121"/>
    <w:rsid w:val="00992BF8"/>
    <w:rsid w:val="00992C32"/>
    <w:rsid w:val="009A0B40"/>
    <w:rsid w:val="009A1A95"/>
    <w:rsid w:val="009A2045"/>
    <w:rsid w:val="009A255D"/>
    <w:rsid w:val="009B2BC4"/>
    <w:rsid w:val="009B5837"/>
    <w:rsid w:val="009B7BFE"/>
    <w:rsid w:val="009C27EA"/>
    <w:rsid w:val="009C32AB"/>
    <w:rsid w:val="009C3602"/>
    <w:rsid w:val="009C3765"/>
    <w:rsid w:val="009C5464"/>
    <w:rsid w:val="009D0C37"/>
    <w:rsid w:val="009E2FBF"/>
    <w:rsid w:val="009E55C4"/>
    <w:rsid w:val="009F3B57"/>
    <w:rsid w:val="009F558E"/>
    <w:rsid w:val="00A021AC"/>
    <w:rsid w:val="00A04C58"/>
    <w:rsid w:val="00A0557A"/>
    <w:rsid w:val="00A067B3"/>
    <w:rsid w:val="00A110C1"/>
    <w:rsid w:val="00A1171A"/>
    <w:rsid w:val="00A14E94"/>
    <w:rsid w:val="00A1519C"/>
    <w:rsid w:val="00A21788"/>
    <w:rsid w:val="00A22744"/>
    <w:rsid w:val="00A23A4B"/>
    <w:rsid w:val="00A25358"/>
    <w:rsid w:val="00A27834"/>
    <w:rsid w:val="00A310DA"/>
    <w:rsid w:val="00A335F7"/>
    <w:rsid w:val="00A43011"/>
    <w:rsid w:val="00A43180"/>
    <w:rsid w:val="00A449CB"/>
    <w:rsid w:val="00A509A7"/>
    <w:rsid w:val="00A53EDD"/>
    <w:rsid w:val="00A550A9"/>
    <w:rsid w:val="00A5754A"/>
    <w:rsid w:val="00A62E73"/>
    <w:rsid w:val="00A6626E"/>
    <w:rsid w:val="00A744F0"/>
    <w:rsid w:val="00A80DCF"/>
    <w:rsid w:val="00A80E37"/>
    <w:rsid w:val="00A82D7D"/>
    <w:rsid w:val="00A875FF"/>
    <w:rsid w:val="00AA0E26"/>
    <w:rsid w:val="00AA1FFE"/>
    <w:rsid w:val="00AA62DE"/>
    <w:rsid w:val="00AA777C"/>
    <w:rsid w:val="00AB19E4"/>
    <w:rsid w:val="00AB1BAA"/>
    <w:rsid w:val="00AB1D6D"/>
    <w:rsid w:val="00AC14CE"/>
    <w:rsid w:val="00AC7B63"/>
    <w:rsid w:val="00AE07B5"/>
    <w:rsid w:val="00AE1C31"/>
    <w:rsid w:val="00AE6ECB"/>
    <w:rsid w:val="00AF1B06"/>
    <w:rsid w:val="00AF25EF"/>
    <w:rsid w:val="00B0207C"/>
    <w:rsid w:val="00B072DF"/>
    <w:rsid w:val="00B12BF0"/>
    <w:rsid w:val="00B1338B"/>
    <w:rsid w:val="00B13897"/>
    <w:rsid w:val="00B17A8A"/>
    <w:rsid w:val="00B238D9"/>
    <w:rsid w:val="00B254BA"/>
    <w:rsid w:val="00B25AC9"/>
    <w:rsid w:val="00B44DE4"/>
    <w:rsid w:val="00B4596C"/>
    <w:rsid w:val="00B5064F"/>
    <w:rsid w:val="00B528B3"/>
    <w:rsid w:val="00B52BD7"/>
    <w:rsid w:val="00B56749"/>
    <w:rsid w:val="00B63DF8"/>
    <w:rsid w:val="00B75703"/>
    <w:rsid w:val="00B81AE8"/>
    <w:rsid w:val="00B85FAA"/>
    <w:rsid w:val="00B86A59"/>
    <w:rsid w:val="00B94EF4"/>
    <w:rsid w:val="00BA3F89"/>
    <w:rsid w:val="00BA44AE"/>
    <w:rsid w:val="00BA71D0"/>
    <w:rsid w:val="00BA7930"/>
    <w:rsid w:val="00BB35AF"/>
    <w:rsid w:val="00BB5C16"/>
    <w:rsid w:val="00BC26EB"/>
    <w:rsid w:val="00BC521F"/>
    <w:rsid w:val="00BD0D1E"/>
    <w:rsid w:val="00BD3E37"/>
    <w:rsid w:val="00BE41D0"/>
    <w:rsid w:val="00BE4781"/>
    <w:rsid w:val="00BE5E6E"/>
    <w:rsid w:val="00BE6CA6"/>
    <w:rsid w:val="00BF0021"/>
    <w:rsid w:val="00BF0B20"/>
    <w:rsid w:val="00BF37D2"/>
    <w:rsid w:val="00BF49A2"/>
    <w:rsid w:val="00C012AA"/>
    <w:rsid w:val="00C032F0"/>
    <w:rsid w:val="00C10A93"/>
    <w:rsid w:val="00C11180"/>
    <w:rsid w:val="00C118DC"/>
    <w:rsid w:val="00C11E52"/>
    <w:rsid w:val="00C13FEB"/>
    <w:rsid w:val="00C14FFF"/>
    <w:rsid w:val="00C32126"/>
    <w:rsid w:val="00C36D33"/>
    <w:rsid w:val="00C42A72"/>
    <w:rsid w:val="00C43D0A"/>
    <w:rsid w:val="00C51AD2"/>
    <w:rsid w:val="00C63F06"/>
    <w:rsid w:val="00C643A6"/>
    <w:rsid w:val="00C713DD"/>
    <w:rsid w:val="00C724C8"/>
    <w:rsid w:val="00C73C9D"/>
    <w:rsid w:val="00C7661E"/>
    <w:rsid w:val="00C80D30"/>
    <w:rsid w:val="00C83C1B"/>
    <w:rsid w:val="00C85A06"/>
    <w:rsid w:val="00C94CAB"/>
    <w:rsid w:val="00CA2D14"/>
    <w:rsid w:val="00CA34C6"/>
    <w:rsid w:val="00CB7ABE"/>
    <w:rsid w:val="00CC1651"/>
    <w:rsid w:val="00CE359A"/>
    <w:rsid w:val="00CE4AE8"/>
    <w:rsid w:val="00CE5BC4"/>
    <w:rsid w:val="00CF046D"/>
    <w:rsid w:val="00CF1AEA"/>
    <w:rsid w:val="00CF1EBD"/>
    <w:rsid w:val="00CF4B9C"/>
    <w:rsid w:val="00D0309B"/>
    <w:rsid w:val="00D030FC"/>
    <w:rsid w:val="00D06176"/>
    <w:rsid w:val="00D1206C"/>
    <w:rsid w:val="00D13CFD"/>
    <w:rsid w:val="00D16D76"/>
    <w:rsid w:val="00D17D63"/>
    <w:rsid w:val="00D20F03"/>
    <w:rsid w:val="00D24265"/>
    <w:rsid w:val="00D30378"/>
    <w:rsid w:val="00D32A4D"/>
    <w:rsid w:val="00D4724C"/>
    <w:rsid w:val="00D50CB2"/>
    <w:rsid w:val="00D56D1D"/>
    <w:rsid w:val="00D61BF6"/>
    <w:rsid w:val="00D657F6"/>
    <w:rsid w:val="00D671F1"/>
    <w:rsid w:val="00D709BB"/>
    <w:rsid w:val="00D72A9B"/>
    <w:rsid w:val="00D7353D"/>
    <w:rsid w:val="00D76E3F"/>
    <w:rsid w:val="00D820BC"/>
    <w:rsid w:val="00D848C9"/>
    <w:rsid w:val="00D9140C"/>
    <w:rsid w:val="00D939B8"/>
    <w:rsid w:val="00DA1298"/>
    <w:rsid w:val="00DA2A76"/>
    <w:rsid w:val="00DA362F"/>
    <w:rsid w:val="00DB2072"/>
    <w:rsid w:val="00DB3888"/>
    <w:rsid w:val="00DB3CB2"/>
    <w:rsid w:val="00DC37D2"/>
    <w:rsid w:val="00DD12C3"/>
    <w:rsid w:val="00DD198B"/>
    <w:rsid w:val="00DE1734"/>
    <w:rsid w:val="00DE40A8"/>
    <w:rsid w:val="00DF1F73"/>
    <w:rsid w:val="00E00C4A"/>
    <w:rsid w:val="00E06038"/>
    <w:rsid w:val="00E07BE4"/>
    <w:rsid w:val="00E10773"/>
    <w:rsid w:val="00E10D9D"/>
    <w:rsid w:val="00E14176"/>
    <w:rsid w:val="00E201E4"/>
    <w:rsid w:val="00E31910"/>
    <w:rsid w:val="00E3355C"/>
    <w:rsid w:val="00E3441C"/>
    <w:rsid w:val="00E34907"/>
    <w:rsid w:val="00E40C73"/>
    <w:rsid w:val="00E40FE2"/>
    <w:rsid w:val="00E4388A"/>
    <w:rsid w:val="00E50D69"/>
    <w:rsid w:val="00E641D9"/>
    <w:rsid w:val="00E67AD6"/>
    <w:rsid w:val="00E73586"/>
    <w:rsid w:val="00E7551E"/>
    <w:rsid w:val="00E76F95"/>
    <w:rsid w:val="00E811D9"/>
    <w:rsid w:val="00E83DA6"/>
    <w:rsid w:val="00E86D41"/>
    <w:rsid w:val="00E90335"/>
    <w:rsid w:val="00E93E0D"/>
    <w:rsid w:val="00E95049"/>
    <w:rsid w:val="00EA0216"/>
    <w:rsid w:val="00EA5F95"/>
    <w:rsid w:val="00EA7B67"/>
    <w:rsid w:val="00EB16D4"/>
    <w:rsid w:val="00EB5F65"/>
    <w:rsid w:val="00EC192F"/>
    <w:rsid w:val="00EC211C"/>
    <w:rsid w:val="00EC7C09"/>
    <w:rsid w:val="00ED0724"/>
    <w:rsid w:val="00ED1C33"/>
    <w:rsid w:val="00ED39E2"/>
    <w:rsid w:val="00EE2218"/>
    <w:rsid w:val="00EF1FB4"/>
    <w:rsid w:val="00EF6BAF"/>
    <w:rsid w:val="00F01585"/>
    <w:rsid w:val="00F01A59"/>
    <w:rsid w:val="00F0388D"/>
    <w:rsid w:val="00F177FC"/>
    <w:rsid w:val="00F21B7B"/>
    <w:rsid w:val="00F2325E"/>
    <w:rsid w:val="00F3328C"/>
    <w:rsid w:val="00F36689"/>
    <w:rsid w:val="00F400A1"/>
    <w:rsid w:val="00F4157D"/>
    <w:rsid w:val="00F44736"/>
    <w:rsid w:val="00F44A01"/>
    <w:rsid w:val="00F511C7"/>
    <w:rsid w:val="00F52D3B"/>
    <w:rsid w:val="00F65FD6"/>
    <w:rsid w:val="00F73D0D"/>
    <w:rsid w:val="00F74B93"/>
    <w:rsid w:val="00F773DE"/>
    <w:rsid w:val="00F82F79"/>
    <w:rsid w:val="00F83F69"/>
    <w:rsid w:val="00F866BD"/>
    <w:rsid w:val="00F9104D"/>
    <w:rsid w:val="00F956B5"/>
    <w:rsid w:val="00F978D2"/>
    <w:rsid w:val="00FA414E"/>
    <w:rsid w:val="00FB7B9A"/>
    <w:rsid w:val="00FD33E9"/>
    <w:rsid w:val="00FD491A"/>
    <w:rsid w:val="00FD5ED7"/>
    <w:rsid w:val="00FE50D8"/>
    <w:rsid w:val="00FE6019"/>
    <w:rsid w:val="00FE6A34"/>
    <w:rsid w:val="00FF068F"/>
    <w:rsid w:val="00FF1DAC"/>
    <w:rsid w:val="00FF4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6854"/>
  <w15:docId w15:val="{DD270896-9989-404A-A041-9D93CF81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5F003E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character" w:styleId="afd">
    <w:name w:val="Hyperlink"/>
    <w:basedOn w:val="a6"/>
    <w:uiPriority w:val="99"/>
    <w:unhideWhenUsed/>
    <w:rsid w:val="004258CB"/>
    <w:rPr>
      <w:color w:val="0563C1" w:themeColor="hyperlink"/>
      <w:u w:val="single"/>
    </w:rPr>
  </w:style>
  <w:style w:type="character" w:styleId="afe">
    <w:name w:val="Unresolved Mention"/>
    <w:basedOn w:val="a6"/>
    <w:uiPriority w:val="99"/>
    <w:semiHidden/>
    <w:unhideWhenUsed/>
    <w:rsid w:val="00425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8ACEC-07AB-4A8A-9459-ADEA04A17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4955</TotalTime>
  <Pages>10</Pages>
  <Words>2361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Софья Курбатова</cp:lastModifiedBy>
  <cp:revision>266</cp:revision>
  <cp:lastPrinted>2020-10-11T10:00:00Z</cp:lastPrinted>
  <dcterms:created xsi:type="dcterms:W3CDTF">2020-09-06T14:40:00Z</dcterms:created>
  <dcterms:modified xsi:type="dcterms:W3CDTF">2021-01-07T23:11:00Z</dcterms:modified>
</cp:coreProperties>
</file>